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79" w:rsidRPr="00834779" w:rsidRDefault="00834779" w:rsidP="005A3D11">
      <w:pPr>
        <w:rPr>
          <w:sz w:val="10"/>
          <w:szCs w:val="10"/>
        </w:rPr>
      </w:pPr>
    </w:p>
    <w:p w:rsidR="00B544FB" w:rsidRPr="00834779" w:rsidRDefault="00B544FB" w:rsidP="00CD37E3">
      <w:pPr>
        <w:spacing w:after="0"/>
        <w:rPr>
          <w:b/>
        </w:rPr>
      </w:pPr>
      <w:r w:rsidRPr="00834779">
        <w:rPr>
          <w:b/>
        </w:rPr>
        <w:t xml:space="preserve">Writing </w:t>
      </w:r>
      <w:proofErr w:type="spellStart"/>
      <w:r w:rsidRPr="00834779">
        <w:rPr>
          <w:b/>
        </w:rPr>
        <w:t>your</w:t>
      </w:r>
      <w:proofErr w:type="spellEnd"/>
      <w:r w:rsidRPr="00834779">
        <w:rPr>
          <w:b/>
        </w:rPr>
        <w:t xml:space="preserve"> </w:t>
      </w:r>
      <w:proofErr w:type="spellStart"/>
      <w:r w:rsidRPr="00834779">
        <w:rPr>
          <w:b/>
        </w:rPr>
        <w:t>own</w:t>
      </w:r>
      <w:proofErr w:type="spellEnd"/>
      <w:r w:rsidRPr="00834779">
        <w:rPr>
          <w:b/>
        </w:rPr>
        <w:t xml:space="preserve"> </w:t>
      </w:r>
      <w:proofErr w:type="spellStart"/>
      <w:r w:rsidRPr="00834779">
        <w:rPr>
          <w:b/>
        </w:rPr>
        <w:t>covering</w:t>
      </w:r>
      <w:proofErr w:type="spellEnd"/>
      <w:r w:rsidRPr="00834779">
        <w:rPr>
          <w:b/>
        </w:rPr>
        <w:t xml:space="preserve"> </w:t>
      </w:r>
      <w:proofErr w:type="spellStart"/>
      <w:r w:rsidRPr="00834779">
        <w:rPr>
          <w:b/>
        </w:rPr>
        <w:t>letter</w:t>
      </w:r>
      <w:proofErr w:type="spellEnd"/>
      <w:r w:rsidRPr="00834779">
        <w:rPr>
          <w:b/>
        </w:rPr>
        <w:t xml:space="preserve"> </w:t>
      </w:r>
    </w:p>
    <w:p w:rsidR="00CD37E3" w:rsidRDefault="00CD37E3" w:rsidP="00CD37E3">
      <w:pPr>
        <w:spacing w:after="0"/>
        <w:rPr>
          <w:u w:val="single"/>
        </w:rPr>
      </w:pPr>
    </w:p>
    <w:p w:rsidR="00B544FB" w:rsidRDefault="00B544FB" w:rsidP="005A3D11">
      <w:r w:rsidRPr="00834779">
        <w:rPr>
          <w:u w:val="single"/>
        </w:rPr>
        <w:t>Task:</w:t>
      </w:r>
      <w:r>
        <w:t xml:space="preserve"> Read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and</w:t>
      </w:r>
      <w:proofErr w:type="spellEnd"/>
      <w:r w:rsidR="00834779">
        <w:t xml:space="preserve"> </w:t>
      </w:r>
      <w:proofErr w:type="spellStart"/>
      <w:r w:rsidR="00834779">
        <w:t>write</w:t>
      </w:r>
      <w:proofErr w:type="spellEnd"/>
      <w:r w:rsidR="00834779">
        <w:t xml:space="preserve"> a </w:t>
      </w:r>
      <w:proofErr w:type="spellStart"/>
      <w:r w:rsidR="00834779">
        <w:t>suitable</w:t>
      </w:r>
      <w:proofErr w:type="spellEnd"/>
      <w:r w:rsidR="00834779">
        <w:t xml:space="preserve"> </w:t>
      </w:r>
      <w:proofErr w:type="spellStart"/>
      <w:r w:rsidR="00834779">
        <w:t>covering</w:t>
      </w:r>
      <w:proofErr w:type="spellEnd"/>
      <w:r w:rsidR="00834779">
        <w:t xml:space="preserve"> </w:t>
      </w:r>
      <w:proofErr w:type="spellStart"/>
      <w:r w:rsidR="00834779">
        <w:t>letter</w:t>
      </w:r>
      <w:proofErr w:type="spellEnd"/>
      <w:r w:rsidR="00834779">
        <w:t xml:space="preserve"> (</w:t>
      </w:r>
      <w:proofErr w:type="spellStart"/>
      <w:r w:rsidR="00834779">
        <w:t>only</w:t>
      </w:r>
      <w:proofErr w:type="spellEnd"/>
      <w:r w:rsidR="00834779">
        <w:t xml:space="preserve"> </w:t>
      </w:r>
      <w:proofErr w:type="spellStart"/>
      <w:r w:rsidR="00834779">
        <w:t>the</w:t>
      </w:r>
      <w:proofErr w:type="spellEnd"/>
      <w:r w:rsidR="00834779">
        <w:t xml:space="preserve"> </w:t>
      </w:r>
      <w:proofErr w:type="spellStart"/>
      <w:r w:rsidR="00834779">
        <w:t>text</w:t>
      </w:r>
      <w:proofErr w:type="spellEnd"/>
      <w:r w:rsidR="008E00A2">
        <w:t xml:space="preserve"> </w:t>
      </w:r>
      <w:proofErr w:type="spellStart"/>
      <w:r w:rsidR="00834779">
        <w:t>body</w:t>
      </w:r>
      <w:proofErr w:type="spellEnd"/>
      <w:r w:rsidR="00834779">
        <w:t>).</w:t>
      </w:r>
    </w:p>
    <w:p w:rsidR="00172D7E" w:rsidRDefault="00172D7E" w:rsidP="005A3D11">
      <w:r>
        <w:t xml:space="preserve">         </w:t>
      </w:r>
      <w:r w:rsidR="00D96405"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ad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):</w:t>
      </w:r>
    </w:p>
    <w:p w:rsidR="00172D7E" w:rsidRPr="00D17C78" w:rsidRDefault="00172D7E" w:rsidP="005A3D11">
      <w:pPr>
        <w:rPr>
          <w:sz w:val="10"/>
          <w:szCs w:val="10"/>
        </w:rPr>
      </w:pPr>
    </w:p>
    <w:tbl>
      <w:tblPr>
        <w:tblStyle w:val="Tabellenraster"/>
        <w:tblW w:w="0" w:type="auto"/>
        <w:jc w:val="center"/>
        <w:tblInd w:w="956" w:type="dxa"/>
        <w:tblLook w:val="04A0" w:firstRow="1" w:lastRow="0" w:firstColumn="1" w:lastColumn="0" w:noHBand="0" w:noVBand="1"/>
      </w:tblPr>
      <w:tblGrid>
        <w:gridCol w:w="2147"/>
        <w:gridCol w:w="2676"/>
        <w:gridCol w:w="1696"/>
        <w:gridCol w:w="1840"/>
      </w:tblGrid>
      <w:tr w:rsidR="00172D7E" w:rsidTr="00D96405">
        <w:trPr>
          <w:jc w:val="center"/>
        </w:trPr>
        <w:tc>
          <w:tcPr>
            <w:tcW w:w="2147" w:type="dxa"/>
          </w:tcPr>
          <w:p w:rsidR="00172D7E" w:rsidRPr="00172D7E" w:rsidRDefault="00172D7E" w:rsidP="00172D7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172D7E">
              <w:rPr>
                <w:b/>
              </w:rPr>
              <w:t xml:space="preserve">ersonal </w:t>
            </w:r>
            <w:proofErr w:type="spellStart"/>
            <w:r w:rsidRPr="00172D7E">
              <w:rPr>
                <w:b/>
              </w:rPr>
              <w:t>qualities</w:t>
            </w:r>
            <w:proofErr w:type="spellEnd"/>
          </w:p>
        </w:tc>
        <w:tc>
          <w:tcPr>
            <w:tcW w:w="2676" w:type="dxa"/>
          </w:tcPr>
          <w:p w:rsidR="00172D7E" w:rsidRPr="00172D7E" w:rsidRDefault="00172D7E" w:rsidP="00172D7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172D7E">
              <w:rPr>
                <w:b/>
              </w:rPr>
              <w:t xml:space="preserve">rofessional </w:t>
            </w:r>
            <w:proofErr w:type="spellStart"/>
            <w:r w:rsidRPr="00172D7E">
              <w:rPr>
                <w:b/>
              </w:rPr>
              <w:t>abil</w:t>
            </w:r>
            <w:r w:rsidRPr="00172D7E">
              <w:rPr>
                <w:b/>
              </w:rPr>
              <w:t>i</w:t>
            </w:r>
            <w:r w:rsidRPr="00172D7E">
              <w:rPr>
                <w:b/>
              </w:rPr>
              <w:t>ties</w:t>
            </w:r>
            <w:proofErr w:type="spellEnd"/>
          </w:p>
        </w:tc>
        <w:tc>
          <w:tcPr>
            <w:tcW w:w="1696" w:type="dxa"/>
          </w:tcPr>
          <w:p w:rsidR="00172D7E" w:rsidRPr="00172D7E" w:rsidRDefault="00172D7E" w:rsidP="00172D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Pr="00172D7E">
              <w:rPr>
                <w:b/>
              </w:rPr>
              <w:t>ob</w:t>
            </w:r>
            <w:proofErr w:type="spellEnd"/>
            <w:r w:rsidRPr="00172D7E">
              <w:rPr>
                <w:b/>
              </w:rPr>
              <w:t xml:space="preserve"> </w:t>
            </w:r>
            <w:proofErr w:type="spellStart"/>
            <w:r w:rsidRPr="00172D7E">
              <w:rPr>
                <w:b/>
              </w:rPr>
              <w:t>duties</w:t>
            </w:r>
            <w:proofErr w:type="spellEnd"/>
          </w:p>
        </w:tc>
        <w:tc>
          <w:tcPr>
            <w:tcW w:w="1840" w:type="dxa"/>
          </w:tcPr>
          <w:p w:rsidR="00172D7E" w:rsidRPr="00172D7E" w:rsidRDefault="00172D7E" w:rsidP="00172D7E">
            <w:pPr>
              <w:jc w:val="center"/>
              <w:rPr>
                <w:b/>
              </w:rPr>
            </w:pPr>
            <w:proofErr w:type="spellStart"/>
            <w:r w:rsidRPr="00172D7E">
              <w:rPr>
                <w:b/>
              </w:rPr>
              <w:t>benefits</w:t>
            </w:r>
            <w:proofErr w:type="spellEnd"/>
          </w:p>
        </w:tc>
      </w:tr>
      <w:tr w:rsidR="00172D7E" w:rsidTr="00D96405">
        <w:trPr>
          <w:jc w:val="center"/>
        </w:trPr>
        <w:tc>
          <w:tcPr>
            <w:tcW w:w="2147" w:type="dxa"/>
          </w:tcPr>
          <w:p w:rsidR="00172D7E" w:rsidRDefault="00172D7E" w:rsidP="00172D7E">
            <w:pPr>
              <w:jc w:val="center"/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oriented</w:t>
            </w:r>
            <w:proofErr w:type="spellEnd"/>
          </w:p>
        </w:tc>
        <w:tc>
          <w:tcPr>
            <w:tcW w:w="2676" w:type="dxa"/>
          </w:tcPr>
          <w:p w:rsidR="00172D7E" w:rsidRDefault="00172D7E" w:rsidP="00172D7E">
            <w:pPr>
              <w:jc w:val="center"/>
            </w:pPr>
            <w:r>
              <w:t>MS Win7</w:t>
            </w:r>
          </w:p>
        </w:tc>
        <w:tc>
          <w:tcPr>
            <w:tcW w:w="1696" w:type="dxa"/>
          </w:tcPr>
          <w:p w:rsidR="00172D7E" w:rsidRDefault="00172D7E" w:rsidP="00172D7E">
            <w:pPr>
              <w:jc w:val="center"/>
            </w:pPr>
            <w:proofErr w:type="spellStart"/>
            <w:r>
              <w:t>maintain</w:t>
            </w:r>
            <w:proofErr w:type="spellEnd"/>
            <w:r>
              <w:t xml:space="preserve"> PCs</w:t>
            </w:r>
          </w:p>
        </w:tc>
        <w:tc>
          <w:tcPr>
            <w:tcW w:w="1840" w:type="dxa"/>
          </w:tcPr>
          <w:p w:rsidR="00172D7E" w:rsidRDefault="00172D7E" w:rsidP="00172D7E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</w:tc>
      </w:tr>
      <w:tr w:rsidR="00172D7E" w:rsidTr="00D96405">
        <w:trPr>
          <w:jc w:val="center"/>
        </w:trPr>
        <w:tc>
          <w:tcPr>
            <w:tcW w:w="2147" w:type="dxa"/>
          </w:tcPr>
          <w:p w:rsidR="00172D7E" w:rsidRDefault="00172D7E" w:rsidP="005A3D11"/>
        </w:tc>
        <w:tc>
          <w:tcPr>
            <w:tcW w:w="2676" w:type="dxa"/>
          </w:tcPr>
          <w:p w:rsidR="00172D7E" w:rsidRDefault="00172D7E" w:rsidP="005A3D11"/>
        </w:tc>
        <w:tc>
          <w:tcPr>
            <w:tcW w:w="1696" w:type="dxa"/>
          </w:tcPr>
          <w:p w:rsidR="00172D7E" w:rsidRDefault="00172D7E" w:rsidP="005A3D11"/>
        </w:tc>
        <w:tc>
          <w:tcPr>
            <w:tcW w:w="1840" w:type="dxa"/>
          </w:tcPr>
          <w:p w:rsidR="00172D7E" w:rsidRDefault="00172D7E" w:rsidP="005A3D11"/>
        </w:tc>
      </w:tr>
    </w:tbl>
    <w:p w:rsidR="00B544FB" w:rsidRPr="008E00A2" w:rsidRDefault="00B544FB" w:rsidP="005A3D11">
      <w:pPr>
        <w:rPr>
          <w:sz w:val="8"/>
          <w:szCs w:val="8"/>
        </w:rPr>
      </w:pPr>
    </w:p>
    <w:p w:rsidR="00B52BBF" w:rsidRDefault="00B544FB" w:rsidP="005A3D1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91C56" wp14:editId="46A0B53B">
                <wp:simplePos x="0" y="0"/>
                <wp:positionH relativeFrom="column">
                  <wp:posOffset>32385</wp:posOffset>
                </wp:positionH>
                <wp:positionV relativeFrom="paragraph">
                  <wp:posOffset>26670</wp:posOffset>
                </wp:positionV>
                <wp:extent cx="6143625" cy="3400425"/>
                <wp:effectExtent l="0" t="0" r="28575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4FB" w:rsidRPr="00B42489" w:rsidRDefault="00B544FB" w:rsidP="00B544FB">
                            <w:pPr>
                              <w:pStyle w:val="berschrift2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>Vacancy</w:t>
                            </w:r>
                            <w:proofErr w:type="spellEnd"/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>:</w:t>
                            </w:r>
                            <w:r w:rsidRPr="00B42489">
                              <w:rPr>
                                <w:rFonts w:cs="Arial"/>
                                <w:b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2489">
                              <w:rPr>
                                <w:rStyle w:val="Fett"/>
                                <w:rFonts w:cs="Arial"/>
                                <w:b/>
                                <w:sz w:val="24"/>
                                <w:szCs w:val="24"/>
                              </w:rPr>
                              <w:t>Desktop Support Engineer</w:t>
                            </w:r>
                          </w:p>
                          <w:p w:rsidR="009363E9" w:rsidRDefault="00B544FB" w:rsidP="007338F4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Do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you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want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join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company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that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value</w:t>
                            </w:r>
                            <w:r w:rsidR="009363E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363E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its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people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great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deal?​ An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exciting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position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has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544FB" w:rsidRPr="007338F4" w:rsidRDefault="00B544FB" w:rsidP="007338F4">
                            <w:pPr>
                              <w:pStyle w:val="StandardWeb"/>
                              <w:spacing w:before="0" w:beforeAutospacing="0" w:after="0" w:line="276" w:lineRule="auto"/>
                            </w:pP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arisen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in a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company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that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recognizes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importance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you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an individual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contribut</w:t>
                            </w: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</w:t>
                            </w: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</w:t>
                            </w:r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you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make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363E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its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business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.​ </w:t>
                            </w: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The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role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Desktop Support Engineer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offers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very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attractive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competitive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salary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benefits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package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.​ </w:t>
                            </w: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The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company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is</w:t>
                            </w:r>
                            <w:proofErr w:type="spellEnd"/>
                            <w:r w:rsidRPr="00332391">
                              <w:rPr>
                                <w:rStyle w:val="Fet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338F4">
                              <w:rPr>
                                <w:rStyle w:val="Fett"/>
                                <w:rFonts w:ascii="Arial" w:hAnsi="Arial" w:cs="Arial"/>
                                <w:b w:val="0"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332391">
                              <w:rPr>
                                <w:rStyle w:val="Fet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well-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established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organisation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being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ever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successful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still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growing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after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nearly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years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.​ </w:t>
                            </w:r>
                            <w:r w:rsidRPr="00332391">
                              <w:rPr>
                                <w:rStyle w:val="listtex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The </w:t>
                            </w:r>
                            <w:proofErr w:type="spellStart"/>
                            <w:r w:rsidRPr="00332391">
                              <w:rPr>
                                <w:rStyle w:val="listtex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successful</w:t>
                            </w:r>
                            <w:proofErr w:type="spellEnd"/>
                            <w:r w:rsidRPr="00332391">
                              <w:rPr>
                                <w:rStyle w:val="listtex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Style w:val="listtex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candidate</w:t>
                            </w:r>
                            <w:proofErr w:type="spellEnd"/>
                            <w:r w:rsidRPr="00332391">
                              <w:rPr>
                                <w:rStyle w:val="listtex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will </w:t>
                            </w:r>
                            <w:proofErr w:type="spellStart"/>
                            <w:r w:rsidRPr="00332391">
                              <w:rPr>
                                <w:rStyle w:val="listtex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be</w:t>
                            </w:r>
                            <w:proofErr w:type="spellEnd"/>
                            <w:r w:rsidRPr="00332391">
                              <w:rPr>
                                <w:rStyle w:val="listtex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Style w:val="listtex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joining</w:t>
                            </w:r>
                            <w:proofErr w:type="spellEnd"/>
                            <w:r w:rsidRPr="00332391">
                              <w:rPr>
                                <w:rStyle w:val="listtext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</w:t>
                            </w: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company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that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has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an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ever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increasing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product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range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an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increasingly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higher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public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prof</w:t>
                            </w: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</w:t>
                            </w:r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le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ambitious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plans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years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ahead</w:t>
                            </w:r>
                            <w:proofErr w:type="spellEnd"/>
                            <w:r w:rsidRPr="0033239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.​</w:t>
                            </w:r>
                          </w:p>
                          <w:p w:rsidR="007338F4" w:rsidRDefault="00B544FB" w:rsidP="007338F4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It</w:t>
                            </w:r>
                            <w:r w:rsidR="007338F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’s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challenging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role</w:t>
                            </w:r>
                            <w:proofErr w:type="spellEnd"/>
                            <w:r w:rsidR="007338F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a fast-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paced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environ</w:t>
                            </w:r>
                            <w:bookmarkStart w:id="0" w:name="_GoBack"/>
                            <w:bookmarkEnd w:id="0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ment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which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you’ll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responsible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assi</w:t>
                            </w:r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ting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business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provisioning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maintenance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all PC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based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desktop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environments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544FB" w:rsidRPr="00FA6136" w:rsidRDefault="00B544FB" w:rsidP="007338F4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applications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local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area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network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management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including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end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user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comp</w:t>
                            </w:r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</w:t>
                            </w:r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ting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requirements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FA6136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This </w:t>
                            </w:r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high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calibre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candidate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will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have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experience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support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PC,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printer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associated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desktop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software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applications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hardware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systems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; extensive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exper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ience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Microsoft Windows 7</w:t>
                            </w:r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desktop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surrounding</w:t>
                            </w:r>
                            <w:proofErr w:type="spellEnd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applications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r w:rsidRPr="00FA613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working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English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essential. </w:t>
                            </w:r>
                          </w:p>
                          <w:p w:rsidR="007338F4" w:rsidRPr="003854B9" w:rsidRDefault="007338F4" w:rsidP="007338F4">
                            <w:pPr>
                              <w:spacing w:line="276" w:lineRule="auto"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B544FB" w:rsidRPr="00FA6136" w:rsidRDefault="00B544FB" w:rsidP="007338F4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  <w:proofErr w:type="spellStart"/>
                            <w:r w:rsidRPr="00FA6136">
                              <w:rPr>
                                <w:rFonts w:cs="Arial"/>
                              </w:rPr>
                              <w:t>If</w:t>
                            </w:r>
                            <w:proofErr w:type="spellEnd"/>
                            <w:r w:rsidRPr="00FA6136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cs="Arial"/>
                              </w:rPr>
                              <w:t>you</w:t>
                            </w:r>
                            <w:proofErr w:type="spellEnd"/>
                            <w:r w:rsidRPr="00FA6136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cs="Arial"/>
                              </w:rPr>
                              <w:t>feel</w:t>
                            </w:r>
                            <w:proofErr w:type="spellEnd"/>
                            <w:r w:rsidRPr="00FA6136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cs="Arial"/>
                              </w:rPr>
                              <w:t>you</w:t>
                            </w:r>
                            <w:proofErr w:type="spellEnd"/>
                            <w:r w:rsidRPr="00FA6136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cs="Arial"/>
                              </w:rPr>
                              <w:t>have</w:t>
                            </w:r>
                            <w:proofErr w:type="spellEnd"/>
                            <w:r w:rsidRPr="00FA6136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Pr="00FA6136">
                              <w:rPr>
                                <w:rFonts w:cs="Arial"/>
                              </w:rPr>
                              <w:t>the</w:t>
                            </w:r>
                            <w:proofErr w:type="spellEnd"/>
                            <w:r w:rsidRPr="00FA6136">
                              <w:rPr>
                                <w:rFonts w:cs="Arial"/>
                              </w:rPr>
                              <w:t xml:space="preserve"> relevant </w:t>
                            </w:r>
                            <w:proofErr w:type="spellStart"/>
                            <w:r w:rsidRPr="00FA6136">
                              <w:rPr>
                                <w:rFonts w:cs="Arial"/>
                              </w:rPr>
                              <w:t>skill</w:t>
                            </w:r>
                            <w:r w:rsidR="007338F4">
                              <w:rPr>
                                <w:rFonts w:cs="Arial"/>
                              </w:rPr>
                              <w:t>s</w:t>
                            </w:r>
                            <w:proofErr w:type="spellEnd"/>
                            <w:r w:rsidR="007338F4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cs="Arial"/>
                              </w:rPr>
                              <w:t>to</w:t>
                            </w:r>
                            <w:proofErr w:type="spellEnd"/>
                            <w:r w:rsidR="007338F4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cs="Arial"/>
                              </w:rPr>
                              <w:t>offer</w:t>
                            </w:r>
                            <w:proofErr w:type="spellEnd"/>
                            <w:r w:rsidR="007338F4">
                              <w:rPr>
                                <w:rFonts w:cs="Arial"/>
                              </w:rPr>
                              <w:t xml:space="preserve">, </w:t>
                            </w:r>
                            <w:proofErr w:type="spellStart"/>
                            <w:r w:rsidR="007338F4">
                              <w:rPr>
                                <w:rFonts w:cs="Arial"/>
                              </w:rPr>
                              <w:t>please</w:t>
                            </w:r>
                            <w:proofErr w:type="spellEnd"/>
                            <w:r w:rsidR="007338F4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cs="Arial"/>
                              </w:rPr>
                              <w:t>apply</w:t>
                            </w:r>
                            <w:proofErr w:type="spellEnd"/>
                            <w:r w:rsidR="007338F4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="007338F4">
                              <w:rPr>
                                <w:rFonts w:cs="Arial"/>
                              </w:rPr>
                              <w:t>today</w:t>
                            </w:r>
                            <w:proofErr w:type="spellEnd"/>
                            <w:r w:rsidR="007338F4">
                              <w:rPr>
                                <w:rFonts w:cs="Arial"/>
                              </w:rPr>
                              <w:t xml:space="preserve"> at </w:t>
                            </w:r>
                            <w:r w:rsidR="007338F4" w:rsidRPr="00CD37E3">
                              <w:rPr>
                                <w:rFonts w:cs="Arial"/>
                                <w:u w:val="single"/>
                              </w:rPr>
                              <w:t>HR@dreamIT.com</w:t>
                            </w:r>
                          </w:p>
                          <w:p w:rsidR="00B544FB" w:rsidRDefault="00B54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.55pt;margin-top:2.1pt;width:483.75pt;height:26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" fillcolor="white [3201]" strokeweight=".5pt">
                <v:textbox>
                  <w:txbxContent>
                    <w:p w:rsidR="00B544FB" w:rsidRPr="00B42489" w:rsidRDefault="00B544FB" w:rsidP="00B544FB">
                      <w:pPr>
                        <w:pStyle w:val="berschrift2"/>
                        <w:rPr>
                          <w:rFonts w:cs="Arial"/>
                          <w:sz w:val="24"/>
                          <w:szCs w:val="24"/>
                        </w:rPr>
                      </w:pPr>
                      <w:proofErr w:type="spellStart"/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>Vacancy</w:t>
                      </w:r>
                      <w:proofErr w:type="spellEnd"/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>:</w:t>
                      </w:r>
                      <w:r w:rsidRPr="00B42489">
                        <w:rPr>
                          <w:rFonts w:cs="Arial"/>
                          <w:b w:val="0"/>
                          <w:sz w:val="24"/>
                          <w:szCs w:val="24"/>
                        </w:rPr>
                        <w:t xml:space="preserve"> </w:t>
                      </w:r>
                      <w:r w:rsidRPr="00B42489">
                        <w:rPr>
                          <w:rStyle w:val="Fett"/>
                          <w:rFonts w:cs="Arial"/>
                          <w:b/>
                          <w:sz w:val="24"/>
                          <w:szCs w:val="24"/>
                        </w:rPr>
                        <w:t>Desktop Support Engineer</w:t>
                      </w:r>
                    </w:p>
                    <w:p w:rsidR="009363E9" w:rsidRDefault="00B544FB" w:rsidP="007338F4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Do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you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want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join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company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that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value</w:t>
                      </w:r>
                      <w:r w:rsidR="009363E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363E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its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people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great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deal?​ An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exciting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position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has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B544FB" w:rsidRPr="007338F4" w:rsidRDefault="00B544FB" w:rsidP="007338F4">
                      <w:pPr>
                        <w:pStyle w:val="StandardWeb"/>
                        <w:spacing w:before="0" w:beforeAutospacing="0" w:after="0" w:line="276" w:lineRule="auto"/>
                      </w:pP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arisen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in a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company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that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recognizes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importance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you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an individual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contribut</w:t>
                      </w: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</w:t>
                      </w: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</w:t>
                      </w:r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you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make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363E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its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business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.​ </w:t>
                      </w: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The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role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Desktop Support Engineer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offers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very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attractive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competitive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salary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benefits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package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.​ </w:t>
                      </w: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The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company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is</w:t>
                      </w:r>
                      <w:proofErr w:type="spellEnd"/>
                      <w:r w:rsidRPr="00332391">
                        <w:rPr>
                          <w:rStyle w:val="Fett"/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7338F4">
                        <w:rPr>
                          <w:rStyle w:val="Fett"/>
                          <w:rFonts w:ascii="Arial" w:hAnsi="Arial" w:cs="Arial"/>
                          <w:b w:val="0"/>
                          <w:iCs/>
                          <w:sz w:val="22"/>
                          <w:szCs w:val="22"/>
                        </w:rPr>
                        <w:t>a</w:t>
                      </w:r>
                      <w:r w:rsidRPr="00332391">
                        <w:rPr>
                          <w:rStyle w:val="Fett"/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well-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established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organisation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being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ever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successful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still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growing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after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nearly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20</w:t>
                      </w: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years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.​ </w:t>
                      </w:r>
                      <w:r w:rsidRPr="00332391">
                        <w:rPr>
                          <w:rStyle w:val="listtext"/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The </w:t>
                      </w:r>
                      <w:proofErr w:type="spellStart"/>
                      <w:r w:rsidRPr="00332391">
                        <w:rPr>
                          <w:rStyle w:val="listtext"/>
                          <w:rFonts w:ascii="Arial" w:hAnsi="Arial" w:cs="Arial"/>
                          <w:iCs/>
                          <w:sz w:val="22"/>
                          <w:szCs w:val="22"/>
                        </w:rPr>
                        <w:t>successful</w:t>
                      </w:r>
                      <w:proofErr w:type="spellEnd"/>
                      <w:r w:rsidRPr="00332391">
                        <w:rPr>
                          <w:rStyle w:val="listtext"/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Style w:val="listtext"/>
                          <w:rFonts w:ascii="Arial" w:hAnsi="Arial" w:cs="Arial"/>
                          <w:iCs/>
                          <w:sz w:val="22"/>
                          <w:szCs w:val="22"/>
                        </w:rPr>
                        <w:t>candidate</w:t>
                      </w:r>
                      <w:proofErr w:type="spellEnd"/>
                      <w:r w:rsidRPr="00332391">
                        <w:rPr>
                          <w:rStyle w:val="listtext"/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will </w:t>
                      </w:r>
                      <w:proofErr w:type="spellStart"/>
                      <w:r w:rsidRPr="00332391">
                        <w:rPr>
                          <w:rStyle w:val="listtext"/>
                          <w:rFonts w:ascii="Arial" w:hAnsi="Arial" w:cs="Arial"/>
                          <w:iCs/>
                          <w:sz w:val="22"/>
                          <w:szCs w:val="22"/>
                        </w:rPr>
                        <w:t>be</w:t>
                      </w:r>
                      <w:proofErr w:type="spellEnd"/>
                      <w:r w:rsidRPr="00332391">
                        <w:rPr>
                          <w:rStyle w:val="listtext"/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Style w:val="listtext"/>
                          <w:rFonts w:ascii="Arial" w:hAnsi="Arial" w:cs="Arial"/>
                          <w:iCs/>
                          <w:sz w:val="22"/>
                          <w:szCs w:val="22"/>
                        </w:rPr>
                        <w:t>joining</w:t>
                      </w:r>
                      <w:proofErr w:type="spellEnd"/>
                      <w:r w:rsidRPr="00332391">
                        <w:rPr>
                          <w:rStyle w:val="listtext"/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</w:t>
                      </w: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company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that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has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an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ever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increasing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product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range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an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increasingly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higher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public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prof</w:t>
                      </w: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</w:t>
                      </w:r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le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ambitious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plans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for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years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ahead</w:t>
                      </w:r>
                      <w:proofErr w:type="spellEnd"/>
                      <w:r w:rsidRPr="0033239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.​</w:t>
                      </w:r>
                    </w:p>
                    <w:p w:rsidR="007338F4" w:rsidRDefault="00B544FB" w:rsidP="007338F4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It</w:t>
                      </w:r>
                      <w:r w:rsidR="007338F4">
                        <w:rPr>
                          <w:rFonts w:ascii="Arial" w:hAnsi="Arial" w:cs="Arial"/>
                          <w:sz w:val="22"/>
                          <w:szCs w:val="22"/>
                        </w:rPr>
                        <w:t>’s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sz w:val="22"/>
                          <w:szCs w:val="22"/>
                        </w:rPr>
                        <w:t>challenging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ascii="Arial" w:hAnsi="Arial" w:cs="Arial"/>
                          <w:sz w:val="22"/>
                          <w:szCs w:val="22"/>
                        </w:rPr>
                        <w:t>role</w:t>
                      </w:r>
                      <w:proofErr w:type="spellEnd"/>
                      <w:r w:rsidR="007338F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a fast-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paced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environ</w:t>
                      </w:r>
                      <w:bookmarkStart w:id="1" w:name="_GoBack"/>
                      <w:bookmarkEnd w:id="1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ment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which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you’ll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be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responsible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for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assi</w:t>
                      </w:r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s</w:t>
                      </w:r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ting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business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provisioning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maintenance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of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all PC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based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desktop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environments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544FB" w:rsidRPr="00FA6136" w:rsidRDefault="00B544FB" w:rsidP="007338F4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applications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local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area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network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management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including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end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user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comp</w:t>
                      </w:r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u</w:t>
                      </w:r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ting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requirements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  <w:r w:rsidRPr="00FA6136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This </w:t>
                      </w:r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high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calibre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candidate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will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have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experience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support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of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PC,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printer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associated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desktop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software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applications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hardware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systems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; extensive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exper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ience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supporting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Microsoft Windows 7</w:t>
                      </w:r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desktop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surrounding</w:t>
                      </w:r>
                      <w:proofErr w:type="spellEnd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applications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r w:rsidRPr="00FA6136">
                        <w:rPr>
                          <w:rFonts w:ascii="Arial" w:hAnsi="Arial" w:cs="Arial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working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knowledge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English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essential. </w:t>
                      </w:r>
                    </w:p>
                    <w:p w:rsidR="007338F4" w:rsidRPr="003854B9" w:rsidRDefault="007338F4" w:rsidP="007338F4">
                      <w:pPr>
                        <w:spacing w:line="276" w:lineRule="auto"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B544FB" w:rsidRPr="00FA6136" w:rsidRDefault="00B544FB" w:rsidP="007338F4">
                      <w:pPr>
                        <w:spacing w:line="276" w:lineRule="auto"/>
                        <w:rPr>
                          <w:rFonts w:cs="Arial"/>
                        </w:rPr>
                      </w:pPr>
                      <w:proofErr w:type="spellStart"/>
                      <w:r w:rsidRPr="00FA6136">
                        <w:rPr>
                          <w:rFonts w:cs="Arial"/>
                        </w:rPr>
                        <w:t>If</w:t>
                      </w:r>
                      <w:proofErr w:type="spellEnd"/>
                      <w:r w:rsidRPr="00FA6136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cs="Arial"/>
                        </w:rPr>
                        <w:t>you</w:t>
                      </w:r>
                      <w:proofErr w:type="spellEnd"/>
                      <w:r w:rsidRPr="00FA6136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cs="Arial"/>
                        </w:rPr>
                        <w:t>feel</w:t>
                      </w:r>
                      <w:proofErr w:type="spellEnd"/>
                      <w:r w:rsidRPr="00FA6136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cs="Arial"/>
                        </w:rPr>
                        <w:t>you</w:t>
                      </w:r>
                      <w:proofErr w:type="spellEnd"/>
                      <w:r w:rsidRPr="00FA6136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cs="Arial"/>
                        </w:rPr>
                        <w:t>have</w:t>
                      </w:r>
                      <w:proofErr w:type="spellEnd"/>
                      <w:r w:rsidRPr="00FA6136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Pr="00FA6136">
                        <w:rPr>
                          <w:rFonts w:cs="Arial"/>
                        </w:rPr>
                        <w:t>the</w:t>
                      </w:r>
                      <w:proofErr w:type="spellEnd"/>
                      <w:r w:rsidRPr="00FA6136">
                        <w:rPr>
                          <w:rFonts w:cs="Arial"/>
                        </w:rPr>
                        <w:t xml:space="preserve"> relevant </w:t>
                      </w:r>
                      <w:proofErr w:type="spellStart"/>
                      <w:r w:rsidRPr="00FA6136">
                        <w:rPr>
                          <w:rFonts w:cs="Arial"/>
                        </w:rPr>
                        <w:t>skill</w:t>
                      </w:r>
                      <w:r w:rsidR="007338F4">
                        <w:rPr>
                          <w:rFonts w:cs="Arial"/>
                        </w:rPr>
                        <w:t>s</w:t>
                      </w:r>
                      <w:proofErr w:type="spellEnd"/>
                      <w:r w:rsidR="007338F4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cs="Arial"/>
                        </w:rPr>
                        <w:t>to</w:t>
                      </w:r>
                      <w:proofErr w:type="spellEnd"/>
                      <w:r w:rsidR="007338F4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cs="Arial"/>
                        </w:rPr>
                        <w:t>offer</w:t>
                      </w:r>
                      <w:proofErr w:type="spellEnd"/>
                      <w:r w:rsidR="007338F4">
                        <w:rPr>
                          <w:rFonts w:cs="Arial"/>
                        </w:rPr>
                        <w:t xml:space="preserve">, </w:t>
                      </w:r>
                      <w:proofErr w:type="spellStart"/>
                      <w:r w:rsidR="007338F4">
                        <w:rPr>
                          <w:rFonts w:cs="Arial"/>
                        </w:rPr>
                        <w:t>please</w:t>
                      </w:r>
                      <w:proofErr w:type="spellEnd"/>
                      <w:r w:rsidR="007338F4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cs="Arial"/>
                        </w:rPr>
                        <w:t>apply</w:t>
                      </w:r>
                      <w:proofErr w:type="spellEnd"/>
                      <w:r w:rsidR="007338F4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="007338F4">
                        <w:rPr>
                          <w:rFonts w:cs="Arial"/>
                        </w:rPr>
                        <w:t>today</w:t>
                      </w:r>
                      <w:proofErr w:type="spellEnd"/>
                      <w:r w:rsidR="007338F4">
                        <w:rPr>
                          <w:rFonts w:cs="Arial"/>
                        </w:rPr>
                        <w:t xml:space="preserve"> at </w:t>
                      </w:r>
                      <w:r w:rsidR="007338F4" w:rsidRPr="00CD37E3">
                        <w:rPr>
                          <w:rFonts w:cs="Arial"/>
                          <w:u w:val="single"/>
                        </w:rPr>
                        <w:t>HR@dreamIT.com</w:t>
                      </w:r>
                    </w:p>
                    <w:p w:rsidR="00B544FB" w:rsidRDefault="00B544FB"/>
                  </w:txbxContent>
                </v:textbox>
              </v:shape>
            </w:pict>
          </mc:Fallback>
        </mc:AlternateContent>
      </w:r>
    </w:p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3854B9" w:rsidP="00B52BBF">
      <w:r w:rsidRPr="00CD37E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FFE6F3" wp14:editId="174BF5B6">
                <wp:simplePos x="0" y="0"/>
                <wp:positionH relativeFrom="column">
                  <wp:posOffset>32385</wp:posOffset>
                </wp:positionH>
                <wp:positionV relativeFrom="paragraph">
                  <wp:posOffset>184150</wp:posOffset>
                </wp:positionV>
                <wp:extent cx="6143625" cy="2628900"/>
                <wp:effectExtent l="0" t="0" r="28575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262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D37E3" w:rsidRPr="00B42489" w:rsidRDefault="00CD37E3" w:rsidP="00CD37E3">
                            <w:pPr>
                              <w:pStyle w:val="berschrift2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>Urgently</w:t>
                            </w:r>
                            <w:proofErr w:type="spellEnd"/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>needed</w:t>
                            </w:r>
                            <w:proofErr w:type="spellEnd"/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: Junior Developer C++ </w:t>
                            </w:r>
                          </w:p>
                          <w:p w:rsidR="00CD37E3" w:rsidRDefault="00CD37E3" w:rsidP="00CD37E3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in Brighton,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firm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offers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excellent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opportunity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C++ Developer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72D7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dynamic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developers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specialise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applications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retail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currently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recruiting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C++ Developer.</w:t>
                            </w:r>
                          </w:p>
                          <w:p w:rsidR="00CD37E3" w:rsidRDefault="00CD37E3" w:rsidP="00CD37E3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good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understanding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C++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mainframe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computers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good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player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8F4431" w:rsidRDefault="00CD37E3" w:rsidP="00CD37E3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This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great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chance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cutting-edge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software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profit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best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D37E3" w:rsidRDefault="00CD37E3" w:rsidP="00CD37E3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dev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industry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will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receive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inhouse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training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benefit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training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cour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company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D37E3" w:rsidRDefault="00CD37E3" w:rsidP="00CD37E3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contact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Portia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Green at </w:t>
                            </w:r>
                          </w:p>
                          <w:p w:rsidR="00CD37E3" w:rsidRPr="00CD37E3" w:rsidRDefault="00CD37E3" w:rsidP="00CD37E3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6"/>
                                <w:szCs w:val="6"/>
                              </w:rPr>
                            </w:pPr>
                          </w:p>
                          <w:p w:rsidR="00CD37E3" w:rsidRPr="00CD37E3" w:rsidRDefault="00CD37E3" w:rsidP="00CD37E3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D37E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u w:val="single"/>
                              </w:rPr>
                              <w:t>portia.green@apa.com.uk</w:t>
                            </w:r>
                          </w:p>
                          <w:p w:rsidR="00CD37E3" w:rsidRPr="00CD37E3" w:rsidRDefault="00CD37E3" w:rsidP="00CD37E3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6"/>
                                <w:szCs w:val="6"/>
                              </w:rPr>
                            </w:pPr>
                          </w:p>
                          <w:p w:rsidR="00CD37E3" w:rsidRPr="00FA6136" w:rsidRDefault="00CD37E3" w:rsidP="00CD37E3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find out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D37E3" w:rsidRDefault="00CD37E3" w:rsidP="00CD37E3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</w:p>
                          <w:p w:rsidR="00CD37E3" w:rsidRDefault="00CD37E3" w:rsidP="00CD37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2.55pt;margin-top:14.5pt;width:483.75pt;height:20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" fillcolor="window" strokeweight=".5pt">
                <v:textbox>
                  <w:txbxContent>
                    <w:p w:rsidR="00CD37E3" w:rsidRPr="00B42489" w:rsidRDefault="00CD37E3" w:rsidP="00CD37E3">
                      <w:pPr>
                        <w:pStyle w:val="berschrift2"/>
                        <w:rPr>
                          <w:rFonts w:cs="Arial"/>
                          <w:sz w:val="24"/>
                          <w:szCs w:val="24"/>
                        </w:rPr>
                      </w:pPr>
                      <w:proofErr w:type="spellStart"/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>Urgently</w:t>
                      </w:r>
                      <w:proofErr w:type="spellEnd"/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>needed</w:t>
                      </w:r>
                      <w:proofErr w:type="spellEnd"/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 xml:space="preserve">: Junior Developer C++ </w:t>
                      </w:r>
                    </w:p>
                    <w:p w:rsidR="00CD37E3" w:rsidRDefault="00CD37E3" w:rsidP="00CD37E3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Based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in Brighton,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our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firm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offers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an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excellent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opportunity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C++ Developer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join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72D7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its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team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dynamic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application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developers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specialise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development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applications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retail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branch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are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currently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recruiting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C++ Developer.</w:t>
                      </w:r>
                    </w:p>
                    <w:p w:rsidR="00CD37E3" w:rsidRDefault="00CD37E3" w:rsidP="00CD37E3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You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need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have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good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understanding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C++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mainframe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computers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good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team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player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:rsidR="008F4431" w:rsidRDefault="00CD37E3" w:rsidP="00CD37E3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This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great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chance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work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cutting-edge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software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profit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from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some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best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CD37E3" w:rsidRDefault="00CD37E3" w:rsidP="00CD37E3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dev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lopers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industry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You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will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receive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inhouse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training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benefit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from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external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training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cour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paid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company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:rsidR="00CD37E3" w:rsidRDefault="00CD37E3" w:rsidP="00CD37E3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Please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contact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Portia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Green at </w:t>
                      </w:r>
                    </w:p>
                    <w:p w:rsidR="00CD37E3" w:rsidRPr="00CD37E3" w:rsidRDefault="00CD37E3" w:rsidP="00CD37E3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6"/>
                          <w:szCs w:val="6"/>
                        </w:rPr>
                      </w:pPr>
                    </w:p>
                    <w:p w:rsidR="00CD37E3" w:rsidRPr="00CD37E3" w:rsidRDefault="00CD37E3" w:rsidP="00CD37E3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  <w:u w:val="single"/>
                        </w:rPr>
                      </w:pPr>
                      <w:r w:rsidRPr="00CD37E3">
                        <w:rPr>
                          <w:rFonts w:ascii="Arial" w:hAnsi="Arial" w:cs="Arial"/>
                          <w:iCs/>
                          <w:sz w:val="22"/>
                          <w:szCs w:val="22"/>
                          <w:u w:val="single"/>
                        </w:rPr>
                        <w:t>portia.green@apa.com.uk</w:t>
                      </w:r>
                    </w:p>
                    <w:p w:rsidR="00CD37E3" w:rsidRPr="00CD37E3" w:rsidRDefault="00CD37E3" w:rsidP="00CD37E3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6"/>
                          <w:szCs w:val="6"/>
                        </w:rPr>
                      </w:pPr>
                    </w:p>
                    <w:p w:rsidR="00CD37E3" w:rsidRPr="00FA6136" w:rsidRDefault="00CD37E3" w:rsidP="00CD37E3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find out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more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information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:rsidR="00CD37E3" w:rsidRDefault="00CD37E3" w:rsidP="00CD37E3">
                      <w:pPr>
                        <w:spacing w:line="276" w:lineRule="auto"/>
                        <w:rPr>
                          <w:rFonts w:cs="Arial"/>
                        </w:rPr>
                      </w:pPr>
                    </w:p>
                    <w:p w:rsidR="00CD37E3" w:rsidRDefault="00CD37E3" w:rsidP="00CD37E3"/>
                  </w:txbxContent>
                </v:textbox>
              </v:shape>
            </w:pict>
          </mc:Fallback>
        </mc:AlternateContent>
      </w:r>
    </w:p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Pr="00B52BBF" w:rsidRDefault="00B52BBF" w:rsidP="00B52BBF"/>
    <w:p w:rsidR="00B52BBF" w:rsidRDefault="00B52BBF" w:rsidP="00B52BBF">
      <w:pPr>
        <w:rPr>
          <w:sz w:val="4"/>
          <w:szCs w:val="4"/>
        </w:rPr>
      </w:pPr>
    </w:p>
    <w:p w:rsidR="00B52BBF" w:rsidRDefault="00D17C78" w:rsidP="00D17C78">
      <w:pPr>
        <w:jc w:val="center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65690DE0" wp14:editId="0A4624F8">
            <wp:extent cx="1636785" cy="1295400"/>
            <wp:effectExtent l="0" t="0" r="1905" b="0"/>
            <wp:docPr id="8" name="Grafik 8" descr="C:\Users\Admin\Desktop\blue-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blue-deskto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77" cy="12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B9" w:rsidRDefault="003854B9" w:rsidP="003854B9">
      <w:pPr>
        <w:rPr>
          <w:noProof/>
          <w:lang w:eastAsia="de-DE"/>
        </w:rPr>
      </w:pPr>
    </w:p>
    <w:p w:rsidR="001A3868" w:rsidRDefault="00B52BBF" w:rsidP="00B52BB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38B4C" wp14:editId="68A3C8CF">
                <wp:simplePos x="0" y="0"/>
                <wp:positionH relativeFrom="column">
                  <wp:posOffset>-5715</wp:posOffset>
                </wp:positionH>
                <wp:positionV relativeFrom="paragraph">
                  <wp:posOffset>33020</wp:posOffset>
                </wp:positionV>
                <wp:extent cx="6143625" cy="3124200"/>
                <wp:effectExtent l="0" t="0" r="28575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BBF" w:rsidRPr="00B42489" w:rsidRDefault="00075A92" w:rsidP="00B52BBF">
                            <w:pPr>
                              <w:pStyle w:val="berschrift2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IT </w:t>
                            </w:r>
                            <w:proofErr w:type="spellStart"/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>Sales</w:t>
                            </w:r>
                            <w:proofErr w:type="spellEnd"/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="00B52BBF"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rofessional </w:t>
                            </w:r>
                            <w:proofErr w:type="spellStart"/>
                            <w:r w:rsidR="00B52BBF"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>needed</w:t>
                            </w:r>
                            <w:proofErr w:type="spellEnd"/>
                          </w:p>
                          <w:p w:rsidR="00B52BBF" w:rsidRDefault="00B52BBF" w:rsidP="00B52BBF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looking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experienced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professional.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will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detailed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demonstrate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specifications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needs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B52BBF" w:rsidRDefault="00B52BBF" w:rsidP="00B52BBF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addition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will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calculate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prices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costs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offers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advise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customers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52BBF" w:rsidRDefault="00B52BBF" w:rsidP="00B52BBF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fina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tasks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will also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follow-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support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such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solving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faults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maxim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features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giving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training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advice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BBF" w:rsidRDefault="00B52BBF" w:rsidP="00B52BBF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Vocational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computer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training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similar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along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enthusiasm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 w:rsidR="003F6D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F6D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world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solid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background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calls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courtesy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good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cu</w:t>
                            </w:r>
                            <w:r w:rsidR="003F6D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stomer</w:t>
                            </w:r>
                            <w:proofErr w:type="spellEnd"/>
                            <w:r w:rsidR="003F6D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F6D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managment</w:t>
                            </w:r>
                            <w:proofErr w:type="spellEnd"/>
                            <w:r w:rsidR="003F6D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F6D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spirit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Flexibility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willingness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evenings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weekends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must.</w:t>
                            </w:r>
                          </w:p>
                          <w:p w:rsidR="00B52BBF" w:rsidRDefault="00B52BBF" w:rsidP="00B52BBF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good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base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salary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plus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commission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opportunities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advancement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profit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sharing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BBF" w:rsidRDefault="00B52BBF" w:rsidP="00B52BBF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B52BBF" w:rsidRDefault="00B52BBF" w:rsidP="00B52BBF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submit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usual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documents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cover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letter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CV,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certificates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) online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</w:p>
                          <w:p w:rsidR="00B52BBF" w:rsidRDefault="00B52BBF" w:rsidP="00B52BBF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B52BBF" w:rsidRPr="00B52BBF" w:rsidRDefault="00B52BBF" w:rsidP="00B52BBF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52BBF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Shelly.winter@megamedia.com</w:t>
                            </w:r>
                          </w:p>
                          <w:p w:rsidR="00B52BBF" w:rsidRDefault="00B52BBF" w:rsidP="00B52BBF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8" type="#_x0000_t202" style="position:absolute;margin-left:-.45pt;margin-top:2.6pt;width:483.75pt;height:24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" fillcolor="white [3201]" strokeweight=".5pt">
                <v:textbox>
                  <w:txbxContent>
                    <w:p w:rsidR="00B52BBF" w:rsidRPr="00B42489" w:rsidRDefault="00075A92" w:rsidP="00B52BBF">
                      <w:pPr>
                        <w:pStyle w:val="berschrift2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 xml:space="preserve">IT </w:t>
                      </w:r>
                      <w:proofErr w:type="spellStart"/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>Sales</w:t>
                      </w:r>
                      <w:proofErr w:type="spellEnd"/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 xml:space="preserve"> P</w:t>
                      </w:r>
                      <w:r w:rsidR="00B52BBF" w:rsidRPr="00B42489">
                        <w:rPr>
                          <w:rFonts w:cs="Arial"/>
                          <w:sz w:val="24"/>
                          <w:szCs w:val="24"/>
                        </w:rPr>
                        <w:t xml:space="preserve">rofessional </w:t>
                      </w:r>
                      <w:proofErr w:type="spellStart"/>
                      <w:r w:rsidR="00B52BBF" w:rsidRPr="00B42489">
                        <w:rPr>
                          <w:rFonts w:cs="Arial"/>
                          <w:sz w:val="24"/>
                          <w:szCs w:val="24"/>
                        </w:rPr>
                        <w:t>needed</w:t>
                      </w:r>
                      <w:proofErr w:type="spellEnd"/>
                    </w:p>
                    <w:p w:rsidR="00B52BBF" w:rsidRDefault="00B52BBF" w:rsidP="00B52BBF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Our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sales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team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looking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an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experienced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IT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sales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professional.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You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will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required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give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detailed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information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demonstrate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technical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specifications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meet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customer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needs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:rsidR="00B52BBF" w:rsidRDefault="00B52BBF" w:rsidP="00B52BBF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addition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you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will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calculate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prices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costs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make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offers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advise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customers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about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B52BBF" w:rsidRDefault="00B52BBF" w:rsidP="00B52BBF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fina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services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Your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tasks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will also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include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follow-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up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technical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support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such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solving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faults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maxim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features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giving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training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advice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:rsidR="00B52BBF" w:rsidRDefault="00B52BBF" w:rsidP="00B52BBF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Vocational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computer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technical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training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similar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required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along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enthusiasm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for</w:t>
                      </w:r>
                      <w:proofErr w:type="spellEnd"/>
                      <w:r w:rsidR="003F6D2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F6D2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IT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world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solid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background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 The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position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calls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courtesy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good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cu</w:t>
                      </w:r>
                      <w:r w:rsidR="003F6D2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stomer</w:t>
                      </w:r>
                      <w:proofErr w:type="spellEnd"/>
                      <w:r w:rsidR="003F6D2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F6D2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managment</w:t>
                      </w:r>
                      <w:proofErr w:type="spellEnd"/>
                      <w:r w:rsidR="003F6D2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F6D2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skills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team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spirit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Flexibility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willingness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work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evenings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weekends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must.</w:t>
                      </w:r>
                    </w:p>
                    <w:p w:rsidR="00B52BBF" w:rsidRDefault="00B52BBF" w:rsidP="00B52BBF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offer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good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base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salary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plus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commission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opportunities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advancement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profit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sharing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program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:rsidR="00B52BBF" w:rsidRDefault="00B52BBF" w:rsidP="00B52BBF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:rsidR="00B52BBF" w:rsidRDefault="00B52BBF" w:rsidP="00B52BBF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Please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submit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your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application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usual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documents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cover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letter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CV,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certificates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) online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</w:p>
                    <w:p w:rsidR="00B52BBF" w:rsidRDefault="00B52BBF" w:rsidP="00B52BBF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B52BBF" w:rsidRPr="00B52BBF" w:rsidRDefault="00B52BBF" w:rsidP="00B52BBF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B52BBF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Shelly.winter@megamedia.com</w:t>
                      </w:r>
                    </w:p>
                    <w:p w:rsidR="00B52BBF" w:rsidRDefault="00B52BBF" w:rsidP="00B52BBF">
                      <w:pPr>
                        <w:spacing w:line="276" w:lineRule="auto"/>
                        <w:rPr>
                          <w:rFonts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Pr="001A3868" w:rsidRDefault="001A3868" w:rsidP="001A3868"/>
    <w:p w:rsidR="001A3868" w:rsidRDefault="001A3868" w:rsidP="001A386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55C998" wp14:editId="70239AE4">
                <wp:simplePos x="0" y="0"/>
                <wp:positionH relativeFrom="column">
                  <wp:posOffset>-5715</wp:posOffset>
                </wp:positionH>
                <wp:positionV relativeFrom="paragraph">
                  <wp:posOffset>158750</wp:posOffset>
                </wp:positionV>
                <wp:extent cx="6143625" cy="4029075"/>
                <wp:effectExtent l="0" t="0" r="28575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868" w:rsidRPr="00B42489" w:rsidRDefault="001A3868" w:rsidP="001A3868">
                            <w:pPr>
                              <w:pStyle w:val="berschrift2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Analog Design Engineers </w:t>
                            </w:r>
                            <w:proofErr w:type="spellStart"/>
                            <w:r w:rsidRPr="00B42489">
                              <w:rPr>
                                <w:rFonts w:cs="Arial"/>
                                <w:sz w:val="24"/>
                                <w:szCs w:val="24"/>
                              </w:rPr>
                              <w:t>wanted</w:t>
                            </w:r>
                            <w:proofErr w:type="spellEnd"/>
                          </w:p>
                          <w:p w:rsidR="00217C7B" w:rsidRDefault="007D7699" w:rsidP="00217C7B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u w:val="single"/>
                              </w:rPr>
                              <w:t>Responsibilities</w:t>
                            </w:r>
                            <w:proofErr w:type="spellEnd"/>
                            <w:r w:rsidRP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17C7B" w:rsidRDefault="007D7699" w:rsidP="00217C7B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Design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evaluate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high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speed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circuits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flash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sigma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-delta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ADCCs, </w:t>
                            </w:r>
                          </w:p>
                          <w:p w:rsidR="001A3868" w:rsidRDefault="007D7699" w:rsidP="00217C7B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oscill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voltage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references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17C7B" w:rsidRDefault="00217C7B" w:rsidP="00217C7B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217C7B" w:rsidRDefault="007D7699" w:rsidP="00217C7B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u w:val="single"/>
                              </w:rPr>
                              <w:t>Requirements</w:t>
                            </w:r>
                            <w:proofErr w:type="spellEnd"/>
                            <w:r w:rsidRP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D7699" w:rsidRDefault="007D7699" w:rsidP="00217C7B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Candidate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CMOS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technologies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able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effectively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in multi-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cultural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BSEE/MSEE/PHD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equivalent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).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Proficient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in analog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circuit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design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along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CAD/CAE design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tools</w:t>
                            </w:r>
                            <w:proofErr w:type="spellEnd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Good</w:t>
                            </w:r>
                            <w:proofErr w:type="spellEnd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oral </w:t>
                            </w:r>
                            <w:proofErr w:type="spellStart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written</w:t>
                            </w:r>
                            <w:proofErr w:type="spellEnd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skills</w:t>
                            </w:r>
                            <w:proofErr w:type="spellEnd"/>
                            <w:r w:rsidR="00217C7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17C7B" w:rsidRDefault="00217C7B" w:rsidP="00217C7B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217C7B" w:rsidRDefault="00217C7B" w:rsidP="00217C7B">
                            <w:pPr>
                              <w:pStyle w:val="StandardWeb"/>
                              <w:spacing w:before="0" w:beforeAutospacing="0" w:after="0"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salary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fabulous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workplace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benefits</w:t>
                            </w:r>
                            <w:proofErr w:type="spellEnd"/>
                          </w:p>
                          <w:p w:rsidR="00217C7B" w:rsidRDefault="00217C7B" w:rsidP="00217C7B">
                            <w:pPr>
                              <w:pStyle w:val="StandardWeb"/>
                              <w:spacing w:before="0" w:beforeAutospacing="0" w:after="0" w:line="276" w:lineRule="auto"/>
                              <w:ind w:firstLine="708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*internal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training</w:t>
                            </w:r>
                            <w:proofErr w:type="spellEnd"/>
                          </w:p>
                          <w:p w:rsidR="00217C7B" w:rsidRDefault="00217C7B" w:rsidP="00217C7B">
                            <w:pPr>
                              <w:pStyle w:val="StandardWeb"/>
                              <w:spacing w:before="0" w:beforeAutospacing="0" w:after="0" w:line="276" w:lineRule="auto"/>
                              <w:ind w:firstLine="708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*English, Chinese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Japanese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classes</w:t>
                            </w:r>
                            <w:proofErr w:type="spellEnd"/>
                          </w:p>
                          <w:p w:rsidR="00217C7B" w:rsidRDefault="00217C7B" w:rsidP="00217C7B">
                            <w:pPr>
                              <w:pStyle w:val="StandardWeb"/>
                              <w:spacing w:before="0" w:beforeAutospacing="0" w:after="0" w:line="276" w:lineRule="auto"/>
                              <w:ind w:firstLine="708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Bonuses</w:t>
                            </w:r>
                            <w:proofErr w:type="spellEnd"/>
                          </w:p>
                          <w:p w:rsidR="00217C7B" w:rsidRPr="00FA6136" w:rsidRDefault="00217C7B" w:rsidP="00217C7B">
                            <w:pPr>
                              <w:pStyle w:val="StandardWeb"/>
                              <w:spacing w:before="0" w:beforeAutospacing="0" w:after="0" w:line="276" w:lineRule="auto"/>
                              <w:ind w:firstLine="70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maternity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/parental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leave</w:t>
                            </w:r>
                            <w:proofErr w:type="spellEnd"/>
                          </w:p>
                          <w:p w:rsidR="001A3868" w:rsidRDefault="001A3868" w:rsidP="00217C7B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</w:p>
                          <w:p w:rsidR="001A3868" w:rsidRDefault="00217C7B" w:rsidP="00217C7B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you’d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like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j</w:t>
                            </w:r>
                            <w:r w:rsidR="00333A56">
                              <w:rPr>
                                <w:rFonts w:cs="Arial"/>
                              </w:rPr>
                              <w:t>oin</w:t>
                            </w:r>
                            <w:proofErr w:type="spellEnd"/>
                            <w:r w:rsidR="00333A56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="00333A56">
                              <w:rPr>
                                <w:rFonts w:cs="Arial"/>
                              </w:rPr>
                              <w:t>the</w:t>
                            </w:r>
                            <w:proofErr w:type="spellEnd"/>
                            <w:r w:rsidR="00333A56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="00333A56">
                              <w:rPr>
                                <w:rFonts w:cs="Arial"/>
                              </w:rPr>
                              <w:t>best</w:t>
                            </w:r>
                            <w:proofErr w:type="spellEnd"/>
                            <w:r w:rsidR="00333A56">
                              <w:rPr>
                                <w:rFonts w:cs="Arial"/>
                              </w:rPr>
                              <w:t xml:space="preserve">, </w:t>
                            </w:r>
                            <w:proofErr w:type="spellStart"/>
                            <w:r w:rsidR="00333A56">
                              <w:rPr>
                                <w:rFonts w:cs="Arial"/>
                              </w:rPr>
                              <w:t>please</w:t>
                            </w:r>
                            <w:proofErr w:type="spellEnd"/>
                            <w:r w:rsidR="00333A56">
                              <w:rPr>
                                <w:rFonts w:cs="Arial"/>
                              </w:rPr>
                              <w:t xml:space="preserve"> send </w:t>
                            </w:r>
                            <w:proofErr w:type="spellStart"/>
                            <w:r w:rsidR="00333A56">
                              <w:rPr>
                                <w:rFonts w:cs="Arial"/>
                              </w:rPr>
                              <w:t>your</w:t>
                            </w:r>
                            <w:proofErr w:type="spellEnd"/>
                            <w:r w:rsidR="00333A56"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="00333A56">
                              <w:rPr>
                                <w:rFonts w:cs="Arial"/>
                              </w:rPr>
                              <w:t>r</w:t>
                            </w:r>
                            <w:r>
                              <w:rPr>
                                <w:rFonts w:cs="Arial"/>
                              </w:rPr>
                              <w:t>ésumé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Fairview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Technology GmbH, a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leading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ASIC design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vendor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  <w:p w:rsidR="00217C7B" w:rsidRDefault="00217C7B" w:rsidP="00217C7B">
                            <w:pPr>
                              <w:spacing w:line="276" w:lineRule="auto"/>
                              <w:rPr>
                                <w:rFonts w:cs="Arial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further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: </w:t>
                            </w:r>
                            <w:r w:rsidR="00D17C78">
                              <w:rPr>
                                <w:rFonts w:cs="Arial"/>
                                <w:u w:val="single"/>
                              </w:rPr>
                              <w:t>www.fairview.com</w:t>
                            </w:r>
                          </w:p>
                          <w:p w:rsidR="00217C7B" w:rsidRPr="00FA6136" w:rsidRDefault="00217C7B" w:rsidP="00217C7B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</w:p>
                          <w:p w:rsidR="001A3868" w:rsidRDefault="001A3868" w:rsidP="001A38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9" type="#_x0000_t202" style="position:absolute;margin-left:-.45pt;margin-top:12.5pt;width:483.75pt;height:3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" fillcolor="white [3201]" strokeweight=".5pt">
                <v:textbox>
                  <w:txbxContent>
                    <w:p w:rsidR="001A3868" w:rsidRPr="00B42489" w:rsidRDefault="001A3868" w:rsidP="001A3868">
                      <w:pPr>
                        <w:pStyle w:val="berschrift2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 xml:space="preserve">Analog Design Engineers </w:t>
                      </w:r>
                      <w:proofErr w:type="spellStart"/>
                      <w:r w:rsidRPr="00B42489">
                        <w:rPr>
                          <w:rFonts w:cs="Arial"/>
                          <w:sz w:val="24"/>
                          <w:szCs w:val="24"/>
                        </w:rPr>
                        <w:t>wanted</w:t>
                      </w:r>
                      <w:proofErr w:type="spellEnd"/>
                    </w:p>
                    <w:p w:rsidR="00217C7B" w:rsidRDefault="007D7699" w:rsidP="00217C7B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  <w:u w:val="single"/>
                        </w:rPr>
                        <w:t>Responsibilities</w:t>
                      </w:r>
                      <w:proofErr w:type="spellEnd"/>
                      <w:r w:rsidRP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  <w:u w:val="single"/>
                        </w:rPr>
                        <w:t>: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217C7B" w:rsidRDefault="007D7699" w:rsidP="00217C7B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Design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evaluate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high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speed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circuits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work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flash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sigma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-delta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other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ADCCs, </w:t>
                      </w:r>
                    </w:p>
                    <w:p w:rsidR="001A3868" w:rsidRDefault="007D7699" w:rsidP="00217C7B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oscill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tors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voltage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references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:rsidR="00217C7B" w:rsidRDefault="00217C7B" w:rsidP="00217C7B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:rsidR="00217C7B" w:rsidRDefault="007D7699" w:rsidP="00217C7B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  <w:u w:val="single"/>
                        </w:rPr>
                        <w:t>Requirements</w:t>
                      </w:r>
                      <w:proofErr w:type="spellEnd"/>
                      <w:r w:rsidRP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  <w:u w:val="single"/>
                        </w:rPr>
                        <w:t>: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7D7699" w:rsidRDefault="007D7699" w:rsidP="00217C7B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Candidate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should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have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experience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CMOS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technologies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able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work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effectively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in multi-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cultural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team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BSEE/MSEE/PHD (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equivalent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).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Proficient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in analog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circuit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design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analysis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along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CAD/CAE design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tools</w:t>
                      </w:r>
                      <w:proofErr w:type="spellEnd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Good</w:t>
                      </w:r>
                      <w:proofErr w:type="spellEnd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oral </w:t>
                      </w:r>
                      <w:proofErr w:type="spellStart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written</w:t>
                      </w:r>
                      <w:proofErr w:type="spellEnd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communication</w:t>
                      </w:r>
                      <w:proofErr w:type="spellEnd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skills</w:t>
                      </w:r>
                      <w:proofErr w:type="spellEnd"/>
                      <w:r w:rsidR="00217C7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:rsidR="00217C7B" w:rsidRDefault="00217C7B" w:rsidP="00217C7B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:rsidR="00217C7B" w:rsidRDefault="00217C7B" w:rsidP="00217C7B">
                      <w:pPr>
                        <w:pStyle w:val="StandardWeb"/>
                        <w:spacing w:before="0" w:beforeAutospacing="0" w:after="0"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offer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competitive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salary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fabulous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workplace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employee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benefits</w:t>
                      </w:r>
                      <w:proofErr w:type="spellEnd"/>
                    </w:p>
                    <w:p w:rsidR="00217C7B" w:rsidRDefault="00217C7B" w:rsidP="00217C7B">
                      <w:pPr>
                        <w:pStyle w:val="StandardWeb"/>
                        <w:spacing w:before="0" w:beforeAutospacing="0" w:after="0" w:line="276" w:lineRule="auto"/>
                        <w:ind w:firstLine="708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*internal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external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training</w:t>
                      </w:r>
                      <w:proofErr w:type="spellEnd"/>
                    </w:p>
                    <w:p w:rsidR="00217C7B" w:rsidRDefault="00217C7B" w:rsidP="00217C7B">
                      <w:pPr>
                        <w:pStyle w:val="StandardWeb"/>
                        <w:spacing w:before="0" w:beforeAutospacing="0" w:after="0" w:line="276" w:lineRule="auto"/>
                        <w:ind w:firstLine="708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*English, Chinese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Japanese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language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classes</w:t>
                      </w:r>
                      <w:proofErr w:type="spellEnd"/>
                    </w:p>
                    <w:p w:rsidR="00217C7B" w:rsidRDefault="00217C7B" w:rsidP="00217C7B">
                      <w:pPr>
                        <w:pStyle w:val="StandardWeb"/>
                        <w:spacing w:before="0" w:beforeAutospacing="0" w:after="0" w:line="276" w:lineRule="auto"/>
                        <w:ind w:firstLine="708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*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Bonuses</w:t>
                      </w:r>
                      <w:proofErr w:type="spellEnd"/>
                    </w:p>
                    <w:p w:rsidR="00217C7B" w:rsidRPr="00FA6136" w:rsidRDefault="00217C7B" w:rsidP="00217C7B">
                      <w:pPr>
                        <w:pStyle w:val="StandardWeb"/>
                        <w:spacing w:before="0" w:beforeAutospacing="0" w:after="0" w:line="276" w:lineRule="auto"/>
                        <w:ind w:firstLine="70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*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maternity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/parental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leave</w:t>
                      </w:r>
                      <w:proofErr w:type="spellEnd"/>
                    </w:p>
                    <w:p w:rsidR="001A3868" w:rsidRDefault="001A3868" w:rsidP="00217C7B">
                      <w:pPr>
                        <w:spacing w:line="276" w:lineRule="auto"/>
                        <w:rPr>
                          <w:rFonts w:cs="Arial"/>
                        </w:rPr>
                      </w:pPr>
                    </w:p>
                    <w:p w:rsidR="001A3868" w:rsidRDefault="00217C7B" w:rsidP="00217C7B">
                      <w:pPr>
                        <w:spacing w:line="276" w:lineRule="auto"/>
                        <w:rPr>
                          <w:rFonts w:cs="Arial"/>
                        </w:rPr>
                      </w:pPr>
                      <w:proofErr w:type="spellStart"/>
                      <w:r>
                        <w:rPr>
                          <w:rFonts w:cs="Arial"/>
                        </w:rPr>
                        <w:t>If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you’d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like </w:t>
                      </w:r>
                      <w:proofErr w:type="spellStart"/>
                      <w:r>
                        <w:rPr>
                          <w:rFonts w:cs="Arial"/>
                        </w:rPr>
                        <w:t>to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j</w:t>
                      </w:r>
                      <w:r w:rsidR="00333A56">
                        <w:rPr>
                          <w:rFonts w:cs="Arial"/>
                        </w:rPr>
                        <w:t>oin</w:t>
                      </w:r>
                      <w:proofErr w:type="spellEnd"/>
                      <w:r w:rsidR="00333A56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="00333A56">
                        <w:rPr>
                          <w:rFonts w:cs="Arial"/>
                        </w:rPr>
                        <w:t>the</w:t>
                      </w:r>
                      <w:proofErr w:type="spellEnd"/>
                      <w:r w:rsidR="00333A56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="00333A56">
                        <w:rPr>
                          <w:rFonts w:cs="Arial"/>
                        </w:rPr>
                        <w:t>best</w:t>
                      </w:r>
                      <w:proofErr w:type="spellEnd"/>
                      <w:r w:rsidR="00333A56">
                        <w:rPr>
                          <w:rFonts w:cs="Arial"/>
                        </w:rPr>
                        <w:t xml:space="preserve">, </w:t>
                      </w:r>
                      <w:proofErr w:type="spellStart"/>
                      <w:r w:rsidR="00333A56">
                        <w:rPr>
                          <w:rFonts w:cs="Arial"/>
                        </w:rPr>
                        <w:t>please</w:t>
                      </w:r>
                      <w:proofErr w:type="spellEnd"/>
                      <w:r w:rsidR="00333A56">
                        <w:rPr>
                          <w:rFonts w:cs="Arial"/>
                        </w:rPr>
                        <w:t xml:space="preserve"> send </w:t>
                      </w:r>
                      <w:proofErr w:type="spellStart"/>
                      <w:r w:rsidR="00333A56">
                        <w:rPr>
                          <w:rFonts w:cs="Arial"/>
                        </w:rPr>
                        <w:t>your</w:t>
                      </w:r>
                      <w:proofErr w:type="spellEnd"/>
                      <w:r w:rsidR="00333A56"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="00333A56">
                        <w:rPr>
                          <w:rFonts w:cs="Arial"/>
                        </w:rPr>
                        <w:t>r</w:t>
                      </w:r>
                      <w:r>
                        <w:rPr>
                          <w:rFonts w:cs="Arial"/>
                        </w:rPr>
                        <w:t>ésumé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to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Fairview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Technology GmbH, a </w:t>
                      </w:r>
                      <w:proofErr w:type="spellStart"/>
                      <w:r>
                        <w:rPr>
                          <w:rFonts w:cs="Arial"/>
                        </w:rPr>
                        <w:t>leading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ASIC design </w:t>
                      </w:r>
                      <w:proofErr w:type="spellStart"/>
                      <w:r>
                        <w:rPr>
                          <w:rFonts w:cs="Arial"/>
                        </w:rPr>
                        <w:t>service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vendor</w:t>
                      </w:r>
                      <w:proofErr w:type="spellEnd"/>
                      <w:r>
                        <w:rPr>
                          <w:rFonts w:cs="Arial"/>
                        </w:rPr>
                        <w:t>.</w:t>
                      </w:r>
                    </w:p>
                    <w:p w:rsidR="00217C7B" w:rsidRDefault="00217C7B" w:rsidP="00217C7B">
                      <w:pPr>
                        <w:spacing w:line="276" w:lineRule="auto"/>
                        <w:rPr>
                          <w:rFonts w:cs="Arial"/>
                          <w:u w:val="single"/>
                        </w:rPr>
                      </w:pPr>
                      <w:proofErr w:type="spellStart"/>
                      <w:r>
                        <w:rPr>
                          <w:rFonts w:cs="Arial"/>
                        </w:rPr>
                        <w:t>For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further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information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: </w:t>
                      </w:r>
                      <w:r w:rsidR="00D17C78">
                        <w:rPr>
                          <w:rFonts w:cs="Arial"/>
                          <w:u w:val="single"/>
                        </w:rPr>
                        <w:t>www.fairview.com</w:t>
                      </w:r>
                    </w:p>
                    <w:p w:rsidR="00217C7B" w:rsidRPr="00FA6136" w:rsidRDefault="00217C7B" w:rsidP="00217C7B">
                      <w:pPr>
                        <w:spacing w:line="276" w:lineRule="auto"/>
                        <w:rPr>
                          <w:rFonts w:cs="Arial"/>
                        </w:rPr>
                      </w:pPr>
                    </w:p>
                    <w:p w:rsidR="001A3868" w:rsidRDefault="001A3868" w:rsidP="001A3868"/>
                  </w:txbxContent>
                </v:textbox>
              </v:shape>
            </w:pict>
          </mc:Fallback>
        </mc:AlternateContent>
      </w:r>
    </w:p>
    <w:p w:rsidR="00D17C78" w:rsidRDefault="00D17C78" w:rsidP="001A3868">
      <w:pPr>
        <w:ind w:firstLine="708"/>
      </w:pPr>
    </w:p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Pr="00D17C78" w:rsidRDefault="00D17C78" w:rsidP="00D17C78"/>
    <w:p w:rsidR="00D17C78" w:rsidRDefault="00D17C78" w:rsidP="00D17C78"/>
    <w:p w:rsidR="00B52BBF" w:rsidRDefault="00D17C78" w:rsidP="00D17C78">
      <w:pPr>
        <w:tabs>
          <w:tab w:val="left" w:pos="3120"/>
        </w:tabs>
      </w:pPr>
      <w:r>
        <w:tab/>
      </w:r>
    </w:p>
    <w:p w:rsidR="00D17C78" w:rsidRPr="00D17C78" w:rsidRDefault="00D17C78" w:rsidP="00D17C78">
      <w:pPr>
        <w:tabs>
          <w:tab w:val="left" w:pos="3120"/>
        </w:tabs>
        <w:jc w:val="center"/>
      </w:pPr>
      <w:r>
        <w:rPr>
          <w:noProof/>
          <w:lang w:eastAsia="de-DE"/>
        </w:rPr>
        <w:drawing>
          <wp:inline distT="0" distB="0" distL="0" distR="0" wp14:anchorId="1E578549" wp14:editId="1EA10EFF">
            <wp:extent cx="2145793" cy="1676400"/>
            <wp:effectExtent l="0" t="0" r="6985" b="0"/>
            <wp:docPr id="6" name="Grafik 6" descr="C:\Users\Admin\Desktop\programmer-s-vision-8510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grammer-s-vision-85103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33" cy="167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C78" w:rsidRPr="00D17C78" w:rsidSect="00CB2E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4" w:bottom="851" w:left="1134" w:header="567" w:footer="5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EA" w:rsidRDefault="009A09EA" w:rsidP="00C869C5">
      <w:pPr>
        <w:spacing w:after="0"/>
      </w:pPr>
      <w:r>
        <w:separator/>
      </w:r>
    </w:p>
  </w:endnote>
  <w:endnote w:type="continuationSeparator" w:id="0">
    <w:p w:rsidR="009A09EA" w:rsidRDefault="009A09EA" w:rsidP="00C86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9" w:type="pct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0"/>
      <w:gridCol w:w="1134"/>
      <w:gridCol w:w="4252"/>
    </w:tblGrid>
    <w:tr w:rsidR="005D13A5" w:rsidRPr="00E51785" w:rsidTr="00E51785">
      <w:tc>
        <w:tcPr>
          <w:tcW w:w="4250" w:type="dxa"/>
          <w:shd w:val="clear" w:color="auto" w:fill="auto"/>
        </w:tcPr>
        <w:p w:rsidR="005D13A5" w:rsidRPr="00E51785" w:rsidRDefault="005D13A5" w:rsidP="009101BA">
          <w:pPr>
            <w:pStyle w:val="Fuzeile"/>
          </w:pPr>
        </w:p>
      </w:tc>
      <w:tc>
        <w:tcPr>
          <w:tcW w:w="1134" w:type="dxa"/>
          <w:shd w:val="clear" w:color="auto" w:fill="auto"/>
        </w:tcPr>
        <w:p w:rsidR="005D13A5" w:rsidRPr="00E51785" w:rsidRDefault="005D13A5" w:rsidP="00E51785">
          <w:pPr>
            <w:pStyle w:val="Fuzeile"/>
            <w:jc w:val="center"/>
          </w:pPr>
        </w:p>
      </w:tc>
      <w:tc>
        <w:tcPr>
          <w:tcW w:w="4252" w:type="dxa"/>
          <w:shd w:val="clear" w:color="auto" w:fill="auto"/>
          <w:vAlign w:val="bottom"/>
        </w:tcPr>
        <w:p w:rsidR="005D13A5" w:rsidRPr="00E51785" w:rsidRDefault="005D13A5" w:rsidP="00E51785">
          <w:pPr>
            <w:pStyle w:val="Fuzeile"/>
            <w:jc w:val="right"/>
          </w:pPr>
        </w:p>
      </w:tc>
    </w:tr>
    <w:tr w:rsidR="005D13A5" w:rsidRPr="00E51785" w:rsidTr="00E51785">
      <w:tc>
        <w:tcPr>
          <w:tcW w:w="4250" w:type="dxa"/>
          <w:shd w:val="clear" w:color="auto" w:fill="auto"/>
        </w:tcPr>
        <w:p w:rsidR="005D13A5" w:rsidRPr="00E51785" w:rsidRDefault="005D13A5" w:rsidP="009101BA">
          <w:pPr>
            <w:pStyle w:val="Fuzeile"/>
          </w:pPr>
          <w:r w:rsidRPr="00E51785">
            <w:fldChar w:fldCharType="begin"/>
          </w:r>
          <w:r w:rsidRPr="00E51785">
            <w:instrText xml:space="preserve"> PAGE  \* Arabic  \* MERGEFORMAT </w:instrText>
          </w:r>
          <w:r w:rsidRPr="00E51785">
            <w:fldChar w:fldCharType="separate"/>
          </w:r>
          <w:r w:rsidR="00C82C67" w:rsidRPr="00E51785">
            <w:rPr>
              <w:noProof/>
            </w:rPr>
            <w:t>2</w:t>
          </w:r>
          <w:r w:rsidRPr="00E51785">
            <w:fldChar w:fldCharType="end"/>
          </w:r>
          <w:r w:rsidRPr="00E51785">
            <w:t>/</w:t>
          </w:r>
          <w:r w:rsidR="009A09EA">
            <w:fldChar w:fldCharType="begin"/>
          </w:r>
          <w:r w:rsidR="009A09EA">
            <w:instrText xml:space="preserve"> NUMPAGES  \* Arabic  \* MERGEFORMAT </w:instrText>
          </w:r>
          <w:r w:rsidR="009A09EA">
            <w:fldChar w:fldCharType="separate"/>
          </w:r>
          <w:r w:rsidR="00C930A0">
            <w:rPr>
              <w:noProof/>
            </w:rPr>
            <w:t>2</w:t>
          </w:r>
          <w:r w:rsidR="009A09EA">
            <w:rPr>
              <w:noProof/>
            </w:rPr>
            <w:fldChar w:fldCharType="end"/>
          </w:r>
        </w:p>
      </w:tc>
      <w:tc>
        <w:tcPr>
          <w:tcW w:w="1134" w:type="dxa"/>
          <w:shd w:val="clear" w:color="auto" w:fill="auto"/>
        </w:tcPr>
        <w:p w:rsidR="005D13A5" w:rsidRPr="00E51785" w:rsidRDefault="005D13A5" w:rsidP="00E51785">
          <w:pPr>
            <w:pStyle w:val="Fuzeile"/>
            <w:jc w:val="center"/>
          </w:pPr>
        </w:p>
      </w:tc>
      <w:tc>
        <w:tcPr>
          <w:tcW w:w="4252" w:type="dxa"/>
          <w:shd w:val="clear" w:color="auto" w:fill="auto"/>
          <w:vAlign w:val="bottom"/>
        </w:tcPr>
        <w:p w:rsidR="005D13A5" w:rsidRPr="00E51785" w:rsidRDefault="005D13A5" w:rsidP="00E51785">
          <w:pPr>
            <w:pStyle w:val="Fuzeile"/>
            <w:jc w:val="right"/>
          </w:pPr>
        </w:p>
      </w:tc>
    </w:tr>
  </w:tbl>
  <w:p w:rsidR="005D13A5" w:rsidRPr="00AE15C3" w:rsidRDefault="005D13A5" w:rsidP="005D13A5">
    <w:pPr>
      <w:pStyle w:val="Fuzeile"/>
      <w:rPr>
        <w:sz w:val="2"/>
        <w:szCs w:val="2"/>
      </w:rPr>
    </w:pPr>
  </w:p>
  <w:p w:rsidR="005D13A5" w:rsidRPr="005D13A5" w:rsidRDefault="005D13A5">
    <w:pPr>
      <w:pStyle w:val="Fuzeile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2"/>
      <w:gridCol w:w="1134"/>
      <w:gridCol w:w="4252"/>
    </w:tblGrid>
    <w:tr w:rsidR="00094693" w:rsidRPr="00E51785" w:rsidTr="00164D65">
      <w:tc>
        <w:tcPr>
          <w:tcW w:w="4252" w:type="dxa"/>
          <w:shd w:val="clear" w:color="auto" w:fill="auto"/>
        </w:tcPr>
        <w:p w:rsidR="00094693" w:rsidRPr="00E51785" w:rsidRDefault="00164D65" w:rsidP="0069134A">
          <w:pPr>
            <w:pStyle w:val="Fuzeile"/>
          </w:pPr>
          <w:r w:rsidRPr="00E51785">
            <w:t>BS für Informationstechnik</w:t>
          </w:r>
        </w:p>
      </w:tc>
      <w:tc>
        <w:tcPr>
          <w:tcW w:w="1134" w:type="dxa"/>
          <w:shd w:val="clear" w:color="auto" w:fill="auto"/>
        </w:tcPr>
        <w:p w:rsidR="00094693" w:rsidRPr="00E51785" w:rsidRDefault="00164D65" w:rsidP="00E51785">
          <w:pPr>
            <w:pStyle w:val="Fuzeile"/>
            <w:jc w:val="center"/>
          </w:pPr>
          <w:proofErr w:type="spellStart"/>
          <w:r>
            <w:t>Scr</w:t>
          </w:r>
          <w:proofErr w:type="spellEnd"/>
          <w:r>
            <w:t>/RN</w:t>
          </w:r>
        </w:p>
      </w:tc>
      <w:tc>
        <w:tcPr>
          <w:tcW w:w="4252" w:type="dxa"/>
          <w:shd w:val="clear" w:color="auto" w:fill="auto"/>
          <w:vAlign w:val="bottom"/>
        </w:tcPr>
        <w:p w:rsidR="00094693" w:rsidRPr="00E51785" w:rsidRDefault="00AE15C3" w:rsidP="00E51785">
          <w:pPr>
            <w:pStyle w:val="Fuzeile"/>
            <w:jc w:val="right"/>
          </w:pPr>
          <w:r w:rsidRPr="00E51785">
            <w:fldChar w:fldCharType="begin"/>
          </w:r>
          <w:r w:rsidRPr="00E51785">
            <w:instrText xml:space="preserve"> PAGE  \* Arabic  \* MERGEFORMAT </w:instrText>
          </w:r>
          <w:r w:rsidRPr="00E51785">
            <w:fldChar w:fldCharType="separate"/>
          </w:r>
          <w:r w:rsidR="00C930A0">
            <w:rPr>
              <w:noProof/>
            </w:rPr>
            <w:t>2</w:t>
          </w:r>
          <w:r w:rsidRPr="00E51785">
            <w:fldChar w:fldCharType="end"/>
          </w:r>
          <w:r w:rsidRPr="00E51785">
            <w:t>/</w:t>
          </w:r>
          <w:r w:rsidR="009A09EA">
            <w:fldChar w:fldCharType="begin"/>
          </w:r>
          <w:r w:rsidR="009A09EA">
            <w:instrText xml:space="preserve"> NUMPAGES  \* Arabic  \* MERGEFORMAT </w:instrText>
          </w:r>
          <w:r w:rsidR="009A09EA">
            <w:fldChar w:fldCharType="separate"/>
          </w:r>
          <w:r w:rsidR="00C930A0">
            <w:rPr>
              <w:noProof/>
            </w:rPr>
            <w:t>2</w:t>
          </w:r>
          <w:r w:rsidR="009A09EA">
            <w:rPr>
              <w:noProof/>
            </w:rPr>
            <w:fldChar w:fldCharType="end"/>
          </w:r>
        </w:p>
      </w:tc>
    </w:tr>
  </w:tbl>
  <w:p w:rsidR="00094693" w:rsidRPr="005D13A5" w:rsidRDefault="00094693" w:rsidP="00094693">
    <w:pPr>
      <w:pStyle w:val="Fuzeile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2"/>
      <w:gridCol w:w="1134"/>
      <w:gridCol w:w="4252"/>
    </w:tblGrid>
    <w:tr w:rsidR="005D13A5" w:rsidRPr="00E51785" w:rsidTr="002B3272">
      <w:tc>
        <w:tcPr>
          <w:tcW w:w="4251" w:type="dxa"/>
          <w:shd w:val="clear" w:color="auto" w:fill="auto"/>
        </w:tcPr>
        <w:p w:rsidR="005D13A5" w:rsidRPr="00E51785" w:rsidRDefault="002B3272" w:rsidP="009101BA">
          <w:pPr>
            <w:pStyle w:val="Fuzeile"/>
          </w:pPr>
          <w:r w:rsidRPr="00E51785">
            <w:t>BS für Informationstechnik</w:t>
          </w:r>
        </w:p>
      </w:tc>
      <w:tc>
        <w:tcPr>
          <w:tcW w:w="1134" w:type="dxa"/>
          <w:shd w:val="clear" w:color="auto" w:fill="auto"/>
        </w:tcPr>
        <w:p w:rsidR="005D13A5" w:rsidRPr="00E51785" w:rsidRDefault="006550CE" w:rsidP="00E51785">
          <w:pPr>
            <w:pStyle w:val="Fuzeile"/>
            <w:jc w:val="center"/>
          </w:pPr>
          <w:proofErr w:type="spellStart"/>
          <w:r>
            <w:t>Scr</w:t>
          </w:r>
          <w:proofErr w:type="spellEnd"/>
          <w:r>
            <w:t>/</w:t>
          </w:r>
          <w:r w:rsidR="002B3272">
            <w:t>RN</w:t>
          </w:r>
        </w:p>
      </w:tc>
      <w:tc>
        <w:tcPr>
          <w:tcW w:w="4252" w:type="dxa"/>
          <w:shd w:val="clear" w:color="auto" w:fill="auto"/>
          <w:vAlign w:val="bottom"/>
        </w:tcPr>
        <w:p w:rsidR="005D13A5" w:rsidRPr="00E51785" w:rsidRDefault="005D13A5" w:rsidP="00E51785">
          <w:pPr>
            <w:pStyle w:val="Fuzeile"/>
            <w:jc w:val="right"/>
          </w:pPr>
          <w:r w:rsidRPr="00E51785">
            <w:fldChar w:fldCharType="begin"/>
          </w:r>
          <w:r w:rsidRPr="00E51785">
            <w:instrText xml:space="preserve"> PAGE  \* Arabic  \* MERGEFORMAT </w:instrText>
          </w:r>
          <w:r w:rsidRPr="00E51785">
            <w:fldChar w:fldCharType="separate"/>
          </w:r>
          <w:r w:rsidR="00C930A0">
            <w:rPr>
              <w:noProof/>
            </w:rPr>
            <w:t>1</w:t>
          </w:r>
          <w:r w:rsidRPr="00E51785">
            <w:fldChar w:fldCharType="end"/>
          </w:r>
          <w:r w:rsidRPr="00E51785">
            <w:t>/</w:t>
          </w:r>
          <w:r w:rsidR="009A09EA">
            <w:fldChar w:fldCharType="begin"/>
          </w:r>
          <w:r w:rsidR="009A09EA">
            <w:instrText xml:space="preserve"> NUMPAGES  \* Arabic  \* MERGEFORMAT </w:instrText>
          </w:r>
          <w:r w:rsidR="009A09EA">
            <w:fldChar w:fldCharType="separate"/>
          </w:r>
          <w:r w:rsidR="00C930A0">
            <w:rPr>
              <w:noProof/>
            </w:rPr>
            <w:t>2</w:t>
          </w:r>
          <w:r w:rsidR="009A09EA">
            <w:rPr>
              <w:noProof/>
            </w:rPr>
            <w:fldChar w:fldCharType="end"/>
          </w:r>
        </w:p>
      </w:tc>
    </w:tr>
  </w:tbl>
  <w:p w:rsidR="005D13A5" w:rsidRPr="005D13A5" w:rsidRDefault="005D13A5">
    <w:pPr>
      <w:pStyle w:val="Fuzeil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EA" w:rsidRDefault="009A09EA" w:rsidP="00C869C5">
      <w:pPr>
        <w:spacing w:after="0"/>
      </w:pPr>
      <w:r>
        <w:separator/>
      </w:r>
    </w:p>
  </w:footnote>
  <w:footnote w:type="continuationSeparator" w:id="0">
    <w:p w:rsidR="009A09EA" w:rsidRDefault="009A09EA" w:rsidP="00C869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3A5" w:rsidRDefault="00CA79CF">
    <w:pPr>
      <w:pStyle w:val="Kopfzeile"/>
    </w:pPr>
    <w:r>
      <w:fldChar w:fldCharType="begin"/>
    </w:r>
    <w:r>
      <w:instrText xml:space="preserve"> REF Lernfeld \h </w:instrText>
    </w:r>
    <w:r w:rsidR="00C82C67">
      <w:instrText xml:space="preserve">\a </w:instrText>
    </w:r>
    <w:r>
      <w:fldChar w:fldCharType="separate"/>
    </w:r>
    <w:r w:rsidR="00C930A0" w:rsidRPr="002C1F48">
      <w:rPr>
        <w:sz w:val="2"/>
        <w:szCs w:val="2"/>
      </w:rPr>
      <w:t xml:space="preserve"> </w:t>
    </w:r>
    <w:r>
      <w:fldChar w:fldCharType="end"/>
    </w:r>
    <w:r w:rsidR="005D13A5">
      <w:tab/>
    </w:r>
    <w:r>
      <w:fldChar w:fldCharType="begin"/>
    </w:r>
    <w:r>
      <w:instrText xml:space="preserve"> REF FachJahrgang \h </w:instrText>
    </w:r>
    <w:r w:rsidR="00C82C67">
      <w:instrText xml:space="preserve">\a </w:instrText>
    </w:r>
    <w:r>
      <w:fldChar w:fldCharType="separate"/>
    </w:r>
    <w:r w:rsidR="00C930A0" w:rsidRPr="002C1F48">
      <w:rPr>
        <w:sz w:val="2"/>
        <w:szCs w:val="2"/>
      </w:rPr>
      <w:t xml:space="preserve"> </w:t>
    </w:r>
    <w:r w:rsidR="00C930A0">
      <w:t xml:space="preserve">E 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CF" w:rsidRDefault="00CA79CF">
    <w:pPr>
      <w:pStyle w:val="Kopfzeile"/>
    </w:pPr>
    <w:r>
      <w:fldChar w:fldCharType="begin"/>
    </w:r>
    <w:r>
      <w:instrText xml:space="preserve"> REF FachJahrgang \h </w:instrText>
    </w:r>
    <w:r w:rsidR="00C82C67">
      <w:instrText xml:space="preserve">\a </w:instrText>
    </w:r>
    <w:r>
      <w:fldChar w:fldCharType="separate"/>
    </w:r>
    <w:r w:rsidR="00C930A0" w:rsidRPr="002C1F48">
      <w:rPr>
        <w:sz w:val="2"/>
        <w:szCs w:val="2"/>
      </w:rPr>
      <w:t xml:space="preserve"> </w:t>
    </w:r>
    <w:r w:rsidR="00C930A0">
      <w:t xml:space="preserve">E </w:t>
    </w:r>
    <w:r>
      <w:fldChar w:fldCharType="end"/>
    </w:r>
    <w:r w:rsidR="0018532E">
      <w:t>12</w:t>
    </w:r>
    <w:r>
      <w:tab/>
    </w:r>
    <w:proofErr w:type="spellStart"/>
    <w:r w:rsidR="0018532E">
      <w:t>Applying</w:t>
    </w:r>
    <w:proofErr w:type="spellEnd"/>
    <w:r w:rsidR="0018532E">
      <w:t xml:space="preserve"> </w:t>
    </w:r>
    <w:proofErr w:type="spellStart"/>
    <w:r w:rsidR="0018532E">
      <w:t>for</w:t>
    </w:r>
    <w:proofErr w:type="spellEnd"/>
    <w:r w:rsidR="0018532E">
      <w:t xml:space="preserve"> a Job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3A5" w:rsidRDefault="002C1F48">
    <w:pPr>
      <w:pStyle w:val="Kopfzeile"/>
    </w:pPr>
    <w:bookmarkStart w:id="2" w:name="FachJahrgang"/>
    <w:r w:rsidRPr="002C1F48">
      <w:rPr>
        <w:sz w:val="2"/>
        <w:szCs w:val="2"/>
      </w:rPr>
      <w:t xml:space="preserve"> </w:t>
    </w:r>
    <w:r w:rsidR="00D763EC">
      <w:t>E</w:t>
    </w:r>
    <w:r>
      <w:t xml:space="preserve"> </w:t>
    </w:r>
    <w:bookmarkEnd w:id="2"/>
    <w:r w:rsidR="00860EDE">
      <w:t>12</w:t>
    </w:r>
    <w:r w:rsidR="005D13A5">
      <w:tab/>
    </w:r>
    <w:bookmarkStart w:id="3" w:name="Lernfeld"/>
    <w:r w:rsidRPr="002C1F48">
      <w:rPr>
        <w:sz w:val="2"/>
        <w:szCs w:val="2"/>
      </w:rPr>
      <w:t xml:space="preserve"> </w:t>
    </w:r>
    <w:bookmarkEnd w:id="3"/>
    <w:proofErr w:type="spellStart"/>
    <w:r w:rsidR="00D763EC">
      <w:t>Applying</w:t>
    </w:r>
    <w:proofErr w:type="spellEnd"/>
    <w:r w:rsidR="00D763EC">
      <w:t xml:space="preserve"> </w:t>
    </w:r>
    <w:proofErr w:type="spellStart"/>
    <w:r w:rsidR="00D763EC">
      <w:t>for</w:t>
    </w:r>
    <w:proofErr w:type="spellEnd"/>
    <w:r w:rsidR="00D763EC">
      <w:t xml:space="preserve"> a Job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78C8"/>
    <w:multiLevelType w:val="hybridMultilevel"/>
    <w:tmpl w:val="F9FE32EC"/>
    <w:lvl w:ilvl="0" w:tplc="5ECAE6B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85617DD"/>
    <w:multiLevelType w:val="hybridMultilevel"/>
    <w:tmpl w:val="67047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D0E48"/>
    <w:multiLevelType w:val="hybridMultilevel"/>
    <w:tmpl w:val="FF9EE7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735A1"/>
    <w:multiLevelType w:val="multilevel"/>
    <w:tmpl w:val="4A98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6807BF"/>
    <w:multiLevelType w:val="hybridMultilevel"/>
    <w:tmpl w:val="5D946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8371A"/>
    <w:multiLevelType w:val="hybridMultilevel"/>
    <w:tmpl w:val="5B683344"/>
    <w:lvl w:ilvl="0" w:tplc="9426121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20" w:hanging="360"/>
      </w:pPr>
    </w:lvl>
    <w:lvl w:ilvl="2" w:tplc="0407001B" w:tentative="1">
      <w:start w:val="1"/>
      <w:numFmt w:val="lowerRoman"/>
      <w:lvlText w:val="%3."/>
      <w:lvlJc w:val="right"/>
      <w:pPr>
        <w:ind w:left="2040" w:hanging="180"/>
      </w:pPr>
    </w:lvl>
    <w:lvl w:ilvl="3" w:tplc="0407000F" w:tentative="1">
      <w:start w:val="1"/>
      <w:numFmt w:val="decimal"/>
      <w:lvlText w:val="%4."/>
      <w:lvlJc w:val="left"/>
      <w:pPr>
        <w:ind w:left="2760" w:hanging="360"/>
      </w:pPr>
    </w:lvl>
    <w:lvl w:ilvl="4" w:tplc="04070019" w:tentative="1">
      <w:start w:val="1"/>
      <w:numFmt w:val="lowerLetter"/>
      <w:lvlText w:val="%5."/>
      <w:lvlJc w:val="left"/>
      <w:pPr>
        <w:ind w:left="3480" w:hanging="360"/>
      </w:pPr>
    </w:lvl>
    <w:lvl w:ilvl="5" w:tplc="0407001B" w:tentative="1">
      <w:start w:val="1"/>
      <w:numFmt w:val="lowerRoman"/>
      <w:lvlText w:val="%6."/>
      <w:lvlJc w:val="right"/>
      <w:pPr>
        <w:ind w:left="4200" w:hanging="180"/>
      </w:pPr>
    </w:lvl>
    <w:lvl w:ilvl="6" w:tplc="0407000F" w:tentative="1">
      <w:start w:val="1"/>
      <w:numFmt w:val="decimal"/>
      <w:lvlText w:val="%7."/>
      <w:lvlJc w:val="left"/>
      <w:pPr>
        <w:ind w:left="4920" w:hanging="360"/>
      </w:pPr>
    </w:lvl>
    <w:lvl w:ilvl="7" w:tplc="04070019" w:tentative="1">
      <w:start w:val="1"/>
      <w:numFmt w:val="lowerLetter"/>
      <w:lvlText w:val="%8."/>
      <w:lvlJc w:val="left"/>
      <w:pPr>
        <w:ind w:left="5640" w:hanging="360"/>
      </w:pPr>
    </w:lvl>
    <w:lvl w:ilvl="8" w:tplc="0407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517F43B3"/>
    <w:multiLevelType w:val="multilevel"/>
    <w:tmpl w:val="FB6AA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71121C24"/>
    <w:multiLevelType w:val="hybridMultilevel"/>
    <w:tmpl w:val="7EE8F562"/>
    <w:lvl w:ilvl="0" w:tplc="0407000F">
      <w:start w:val="1"/>
      <w:numFmt w:val="decimal"/>
      <w:lvlText w:val="%1."/>
      <w:lvlJc w:val="lef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7EF003FD"/>
    <w:multiLevelType w:val="hybridMultilevel"/>
    <w:tmpl w:val="5B683344"/>
    <w:lvl w:ilvl="0" w:tplc="9426121E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80" w:hanging="360"/>
      </w:pPr>
    </w:lvl>
    <w:lvl w:ilvl="2" w:tplc="0407001B" w:tentative="1">
      <w:start w:val="1"/>
      <w:numFmt w:val="lowerRoman"/>
      <w:lvlText w:val="%3."/>
      <w:lvlJc w:val="right"/>
      <w:pPr>
        <w:ind w:left="2400" w:hanging="180"/>
      </w:pPr>
    </w:lvl>
    <w:lvl w:ilvl="3" w:tplc="0407000F" w:tentative="1">
      <w:start w:val="1"/>
      <w:numFmt w:val="decimal"/>
      <w:lvlText w:val="%4."/>
      <w:lvlJc w:val="left"/>
      <w:pPr>
        <w:ind w:left="3120" w:hanging="360"/>
      </w:pPr>
    </w:lvl>
    <w:lvl w:ilvl="4" w:tplc="04070019" w:tentative="1">
      <w:start w:val="1"/>
      <w:numFmt w:val="lowerLetter"/>
      <w:lvlText w:val="%5."/>
      <w:lvlJc w:val="left"/>
      <w:pPr>
        <w:ind w:left="3840" w:hanging="360"/>
      </w:pPr>
    </w:lvl>
    <w:lvl w:ilvl="5" w:tplc="0407001B" w:tentative="1">
      <w:start w:val="1"/>
      <w:numFmt w:val="lowerRoman"/>
      <w:lvlText w:val="%6."/>
      <w:lvlJc w:val="right"/>
      <w:pPr>
        <w:ind w:left="4560" w:hanging="180"/>
      </w:pPr>
    </w:lvl>
    <w:lvl w:ilvl="6" w:tplc="0407000F" w:tentative="1">
      <w:start w:val="1"/>
      <w:numFmt w:val="decimal"/>
      <w:lvlText w:val="%7."/>
      <w:lvlJc w:val="left"/>
      <w:pPr>
        <w:ind w:left="5280" w:hanging="360"/>
      </w:pPr>
    </w:lvl>
    <w:lvl w:ilvl="7" w:tplc="04070019" w:tentative="1">
      <w:start w:val="1"/>
      <w:numFmt w:val="lowerLetter"/>
      <w:lvlText w:val="%8."/>
      <w:lvlJc w:val="left"/>
      <w:pPr>
        <w:ind w:left="6000" w:hanging="360"/>
      </w:pPr>
    </w:lvl>
    <w:lvl w:ilvl="8" w:tplc="0407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02"/>
    <w:rsid w:val="0000128D"/>
    <w:rsid w:val="000064B2"/>
    <w:rsid w:val="00016AC5"/>
    <w:rsid w:val="0003141D"/>
    <w:rsid w:val="000415C3"/>
    <w:rsid w:val="000620D8"/>
    <w:rsid w:val="00075A92"/>
    <w:rsid w:val="0007661E"/>
    <w:rsid w:val="00094693"/>
    <w:rsid w:val="000A6D4C"/>
    <w:rsid w:val="001219E1"/>
    <w:rsid w:val="001551AD"/>
    <w:rsid w:val="00164D65"/>
    <w:rsid w:val="001653C8"/>
    <w:rsid w:val="00172D7E"/>
    <w:rsid w:val="0017566A"/>
    <w:rsid w:val="00175C2F"/>
    <w:rsid w:val="0018129F"/>
    <w:rsid w:val="0018482C"/>
    <w:rsid w:val="0018532E"/>
    <w:rsid w:val="001A3868"/>
    <w:rsid w:val="001B5CF1"/>
    <w:rsid w:val="001B5D34"/>
    <w:rsid w:val="00217C7B"/>
    <w:rsid w:val="002A2D6C"/>
    <w:rsid w:val="002B3272"/>
    <w:rsid w:val="002C1F48"/>
    <w:rsid w:val="00333A56"/>
    <w:rsid w:val="00367837"/>
    <w:rsid w:val="003854B9"/>
    <w:rsid w:val="003D4706"/>
    <w:rsid w:val="003F3214"/>
    <w:rsid w:val="003F6D2B"/>
    <w:rsid w:val="003F7A57"/>
    <w:rsid w:val="004352D9"/>
    <w:rsid w:val="00467268"/>
    <w:rsid w:val="00485194"/>
    <w:rsid w:val="005047EA"/>
    <w:rsid w:val="005A1E67"/>
    <w:rsid w:val="005A3D11"/>
    <w:rsid w:val="005D13A5"/>
    <w:rsid w:val="005E002A"/>
    <w:rsid w:val="005F37B9"/>
    <w:rsid w:val="00634F89"/>
    <w:rsid w:val="006550CE"/>
    <w:rsid w:val="00664F3F"/>
    <w:rsid w:val="0069134A"/>
    <w:rsid w:val="006E14D2"/>
    <w:rsid w:val="006E7984"/>
    <w:rsid w:val="00721723"/>
    <w:rsid w:val="00732A5E"/>
    <w:rsid w:val="007338F4"/>
    <w:rsid w:val="00754F2F"/>
    <w:rsid w:val="00757293"/>
    <w:rsid w:val="00787851"/>
    <w:rsid w:val="007B6FA2"/>
    <w:rsid w:val="007C56AC"/>
    <w:rsid w:val="007D7699"/>
    <w:rsid w:val="007E3E69"/>
    <w:rsid w:val="007F4504"/>
    <w:rsid w:val="00834779"/>
    <w:rsid w:val="00860EDE"/>
    <w:rsid w:val="008906FE"/>
    <w:rsid w:val="008A4624"/>
    <w:rsid w:val="008B19B3"/>
    <w:rsid w:val="008D1074"/>
    <w:rsid w:val="008E00A2"/>
    <w:rsid w:val="008F279F"/>
    <w:rsid w:val="008F4431"/>
    <w:rsid w:val="009101BA"/>
    <w:rsid w:val="00912259"/>
    <w:rsid w:val="0093623F"/>
    <w:rsid w:val="009363E9"/>
    <w:rsid w:val="009658CD"/>
    <w:rsid w:val="009A09EA"/>
    <w:rsid w:val="009E3B21"/>
    <w:rsid w:val="00A11941"/>
    <w:rsid w:val="00A76D7A"/>
    <w:rsid w:val="00A96F2D"/>
    <w:rsid w:val="00AD5C00"/>
    <w:rsid w:val="00AE15C3"/>
    <w:rsid w:val="00AE1FFD"/>
    <w:rsid w:val="00B410D8"/>
    <w:rsid w:val="00B42489"/>
    <w:rsid w:val="00B50002"/>
    <w:rsid w:val="00B52BBF"/>
    <w:rsid w:val="00B544FB"/>
    <w:rsid w:val="00B93E66"/>
    <w:rsid w:val="00BB025A"/>
    <w:rsid w:val="00BC68B3"/>
    <w:rsid w:val="00BD4AAF"/>
    <w:rsid w:val="00C02C10"/>
    <w:rsid w:val="00C47BAD"/>
    <w:rsid w:val="00C82C67"/>
    <w:rsid w:val="00C869C5"/>
    <w:rsid w:val="00C930A0"/>
    <w:rsid w:val="00CA79CF"/>
    <w:rsid w:val="00CB2E0D"/>
    <w:rsid w:val="00CD37E3"/>
    <w:rsid w:val="00D17C78"/>
    <w:rsid w:val="00D423E1"/>
    <w:rsid w:val="00D550ED"/>
    <w:rsid w:val="00D763EC"/>
    <w:rsid w:val="00D86364"/>
    <w:rsid w:val="00D96405"/>
    <w:rsid w:val="00DB572C"/>
    <w:rsid w:val="00DB7B0E"/>
    <w:rsid w:val="00DD7C3D"/>
    <w:rsid w:val="00E51785"/>
    <w:rsid w:val="00E91556"/>
    <w:rsid w:val="00E94C22"/>
    <w:rsid w:val="00ED2EED"/>
    <w:rsid w:val="00FA35CA"/>
    <w:rsid w:val="00F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1556"/>
    <w:pPr>
      <w:spacing w:after="110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58CD"/>
    <w:pPr>
      <w:keepNext/>
      <w:keepLines/>
      <w:spacing w:before="280" w:after="14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58CD"/>
    <w:pPr>
      <w:keepNext/>
      <w:keepLines/>
      <w:spacing w:before="220"/>
      <w:outlineLvl w:val="1"/>
    </w:pPr>
    <w:rPr>
      <w:rFonts w:eastAsia="Times New Roman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9658C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9658CD"/>
    <w:rPr>
      <w:rFonts w:ascii="Arial" w:eastAsia="Times New Roman" w:hAnsi="Arial" w:cs="Times New Roman"/>
      <w:b/>
      <w:bCs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12259"/>
    <w:pPr>
      <w:pBdr>
        <w:bottom w:val="single" w:sz="4" w:space="1" w:color="auto"/>
      </w:pBdr>
      <w:tabs>
        <w:tab w:val="right" w:pos="9639"/>
      </w:tabs>
      <w:spacing w:after="0"/>
    </w:pPr>
    <w:rPr>
      <w:rFonts w:ascii="Tahoma" w:hAnsi="Tahoma"/>
      <w:sz w:val="28"/>
    </w:rPr>
  </w:style>
  <w:style w:type="character" w:customStyle="1" w:styleId="KopfzeileZchn">
    <w:name w:val="Kopfzeile Zchn"/>
    <w:link w:val="Kopfzeile"/>
    <w:uiPriority w:val="99"/>
    <w:rsid w:val="00912259"/>
    <w:rPr>
      <w:rFonts w:ascii="Tahoma" w:hAnsi="Tahoma"/>
      <w:sz w:val="28"/>
    </w:rPr>
  </w:style>
  <w:style w:type="paragraph" w:styleId="Fuzeile">
    <w:name w:val="footer"/>
    <w:basedOn w:val="Standard"/>
    <w:link w:val="FuzeileZchn"/>
    <w:uiPriority w:val="99"/>
    <w:unhideWhenUsed/>
    <w:rsid w:val="00094693"/>
    <w:pPr>
      <w:spacing w:after="0"/>
    </w:pPr>
    <w:rPr>
      <w:rFonts w:ascii="Tahoma" w:hAnsi="Tahoma"/>
      <w:sz w:val="18"/>
    </w:rPr>
  </w:style>
  <w:style w:type="character" w:customStyle="1" w:styleId="FuzeileZchn">
    <w:name w:val="Fußzeile Zchn"/>
    <w:link w:val="Fuzeile"/>
    <w:uiPriority w:val="99"/>
    <w:rsid w:val="00094693"/>
    <w:rPr>
      <w:rFonts w:ascii="Tahoma" w:hAnsi="Tahoma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9C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869C5"/>
    <w:rPr>
      <w:rFonts w:ascii="Tahoma" w:hAnsi="Tahoma" w:cs="Tahoma"/>
      <w:sz w:val="16"/>
      <w:szCs w:val="16"/>
    </w:rPr>
  </w:style>
  <w:style w:type="character" w:styleId="Platzhaltertext">
    <w:name w:val="Placeholder Text"/>
    <w:uiPriority w:val="99"/>
    <w:semiHidden/>
    <w:rsid w:val="00C869C5"/>
    <w:rPr>
      <w:color w:val="808080"/>
    </w:rPr>
  </w:style>
  <w:style w:type="table" w:styleId="Tabellenraster">
    <w:name w:val="Table Grid"/>
    <w:basedOn w:val="NormaleTabelle"/>
    <w:uiPriority w:val="59"/>
    <w:rsid w:val="00094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550CE"/>
    <w:pPr>
      <w:ind w:left="720"/>
      <w:contextualSpacing/>
    </w:pPr>
  </w:style>
  <w:style w:type="paragraph" w:styleId="StandardWeb">
    <w:name w:val="Normal (Web)"/>
    <w:basedOn w:val="Standard"/>
    <w:unhideWhenUsed/>
    <w:rsid w:val="006550CE"/>
    <w:pPr>
      <w:spacing w:before="100" w:beforeAutospacing="1" w:after="119"/>
    </w:pPr>
    <w:rPr>
      <w:rFonts w:ascii="Times New Roman" w:eastAsia="Times New Roman" w:hAnsi="Times New Roman"/>
      <w:sz w:val="24"/>
      <w:szCs w:val="24"/>
      <w:lang w:eastAsia="de-DE"/>
    </w:rPr>
  </w:style>
  <w:style w:type="paragraph" w:customStyle="1" w:styleId="Style1">
    <w:name w:val="Style1"/>
    <w:basedOn w:val="Standard"/>
    <w:uiPriority w:val="99"/>
    <w:rsid w:val="00B410D8"/>
    <w:pPr>
      <w:widowControl w:val="0"/>
      <w:autoSpaceDE w:val="0"/>
      <w:autoSpaceDN w:val="0"/>
      <w:adjustRightInd w:val="0"/>
      <w:spacing w:after="0" w:line="240" w:lineRule="exact"/>
    </w:pPr>
    <w:rPr>
      <w:rFonts w:ascii="Arial Narrow" w:eastAsiaTheme="minorEastAsia" w:hAnsi="Arial Narrow" w:cstheme="minorBidi"/>
      <w:sz w:val="24"/>
      <w:szCs w:val="24"/>
      <w:lang w:eastAsia="de-DE"/>
    </w:rPr>
  </w:style>
  <w:style w:type="character" w:customStyle="1" w:styleId="FontStyle13">
    <w:name w:val="Font Style13"/>
    <w:basedOn w:val="Absatz-Standardschriftart"/>
    <w:uiPriority w:val="99"/>
    <w:rsid w:val="00B410D8"/>
    <w:rPr>
      <w:rFonts w:ascii="Arial Narrow" w:hAnsi="Arial Narrow" w:cs="Arial Narrow"/>
      <w:sz w:val="18"/>
      <w:szCs w:val="18"/>
    </w:rPr>
  </w:style>
  <w:style w:type="paragraph" w:customStyle="1" w:styleId="Style2">
    <w:name w:val="Style2"/>
    <w:basedOn w:val="Standard"/>
    <w:uiPriority w:val="99"/>
    <w:rsid w:val="00B410D8"/>
    <w:pPr>
      <w:widowControl w:val="0"/>
      <w:autoSpaceDE w:val="0"/>
      <w:autoSpaceDN w:val="0"/>
      <w:adjustRightInd w:val="0"/>
      <w:spacing w:after="0" w:line="240" w:lineRule="exact"/>
      <w:ind w:firstLine="226"/>
    </w:pPr>
    <w:rPr>
      <w:rFonts w:ascii="Arial Narrow" w:eastAsiaTheme="minorEastAsia" w:hAnsi="Arial Narrow" w:cstheme="minorBidi"/>
      <w:sz w:val="24"/>
      <w:szCs w:val="24"/>
      <w:lang w:eastAsia="de-DE"/>
    </w:rPr>
  </w:style>
  <w:style w:type="character" w:customStyle="1" w:styleId="FontStyle12">
    <w:name w:val="Font Style12"/>
    <w:basedOn w:val="Absatz-Standardschriftart"/>
    <w:uiPriority w:val="99"/>
    <w:rsid w:val="00B410D8"/>
    <w:rPr>
      <w:rFonts w:ascii="Arial Narrow" w:hAnsi="Arial Narrow" w:cs="Arial Narrow"/>
      <w:sz w:val="10"/>
      <w:szCs w:val="10"/>
    </w:rPr>
  </w:style>
  <w:style w:type="paragraph" w:customStyle="1" w:styleId="Style4">
    <w:name w:val="Style4"/>
    <w:basedOn w:val="Standard"/>
    <w:uiPriority w:val="99"/>
    <w:rsid w:val="00B410D8"/>
    <w:pPr>
      <w:widowControl w:val="0"/>
      <w:autoSpaceDE w:val="0"/>
      <w:autoSpaceDN w:val="0"/>
      <w:adjustRightInd w:val="0"/>
      <w:spacing w:after="0"/>
    </w:pPr>
    <w:rPr>
      <w:rFonts w:ascii="Arial Narrow" w:eastAsiaTheme="minorEastAsia" w:hAnsi="Arial Narrow" w:cstheme="minorBidi"/>
      <w:sz w:val="24"/>
      <w:szCs w:val="24"/>
      <w:lang w:eastAsia="de-DE"/>
    </w:rPr>
  </w:style>
  <w:style w:type="paragraph" w:customStyle="1" w:styleId="Style5">
    <w:name w:val="Style5"/>
    <w:basedOn w:val="Standard"/>
    <w:uiPriority w:val="99"/>
    <w:rsid w:val="00B410D8"/>
    <w:pPr>
      <w:widowControl w:val="0"/>
      <w:autoSpaceDE w:val="0"/>
      <w:autoSpaceDN w:val="0"/>
      <w:adjustRightInd w:val="0"/>
      <w:spacing w:after="0"/>
    </w:pPr>
    <w:rPr>
      <w:rFonts w:ascii="Arial Narrow" w:eastAsiaTheme="minorEastAsia" w:hAnsi="Arial Narrow" w:cstheme="minorBidi"/>
      <w:sz w:val="24"/>
      <w:szCs w:val="24"/>
      <w:lang w:eastAsia="de-DE"/>
    </w:rPr>
  </w:style>
  <w:style w:type="character" w:customStyle="1" w:styleId="FontStyle11">
    <w:name w:val="Font Style11"/>
    <w:basedOn w:val="Absatz-Standardschriftart"/>
    <w:uiPriority w:val="99"/>
    <w:rsid w:val="00B410D8"/>
    <w:rPr>
      <w:rFonts w:ascii="Arial Narrow" w:hAnsi="Arial Narrow" w:cs="Arial Narrow"/>
      <w:b/>
      <w:bCs/>
      <w:sz w:val="18"/>
      <w:szCs w:val="18"/>
    </w:rPr>
  </w:style>
  <w:style w:type="character" w:styleId="Fett">
    <w:name w:val="Strong"/>
    <w:basedOn w:val="Absatz-Standardschriftart"/>
    <w:qFormat/>
    <w:rsid w:val="00B544FB"/>
    <w:rPr>
      <w:b/>
      <w:bCs/>
    </w:rPr>
  </w:style>
  <w:style w:type="character" w:customStyle="1" w:styleId="listtext">
    <w:name w:val="listtext"/>
    <w:basedOn w:val="Absatz-Standardschriftart"/>
    <w:rsid w:val="00B544FB"/>
  </w:style>
  <w:style w:type="character" w:styleId="Hyperlink">
    <w:name w:val="Hyperlink"/>
    <w:basedOn w:val="Absatz-Standardschriftart"/>
    <w:uiPriority w:val="99"/>
    <w:unhideWhenUsed/>
    <w:rsid w:val="00CD37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1556"/>
    <w:pPr>
      <w:spacing w:after="110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58CD"/>
    <w:pPr>
      <w:keepNext/>
      <w:keepLines/>
      <w:spacing w:before="280" w:after="14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58CD"/>
    <w:pPr>
      <w:keepNext/>
      <w:keepLines/>
      <w:spacing w:before="220"/>
      <w:outlineLvl w:val="1"/>
    </w:pPr>
    <w:rPr>
      <w:rFonts w:eastAsia="Times New Roman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9658C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9658CD"/>
    <w:rPr>
      <w:rFonts w:ascii="Arial" w:eastAsia="Times New Roman" w:hAnsi="Arial" w:cs="Times New Roman"/>
      <w:b/>
      <w:bCs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12259"/>
    <w:pPr>
      <w:pBdr>
        <w:bottom w:val="single" w:sz="4" w:space="1" w:color="auto"/>
      </w:pBdr>
      <w:tabs>
        <w:tab w:val="right" w:pos="9639"/>
      </w:tabs>
      <w:spacing w:after="0"/>
    </w:pPr>
    <w:rPr>
      <w:rFonts w:ascii="Tahoma" w:hAnsi="Tahoma"/>
      <w:sz w:val="28"/>
    </w:rPr>
  </w:style>
  <w:style w:type="character" w:customStyle="1" w:styleId="KopfzeileZchn">
    <w:name w:val="Kopfzeile Zchn"/>
    <w:link w:val="Kopfzeile"/>
    <w:uiPriority w:val="99"/>
    <w:rsid w:val="00912259"/>
    <w:rPr>
      <w:rFonts w:ascii="Tahoma" w:hAnsi="Tahoma"/>
      <w:sz w:val="28"/>
    </w:rPr>
  </w:style>
  <w:style w:type="paragraph" w:styleId="Fuzeile">
    <w:name w:val="footer"/>
    <w:basedOn w:val="Standard"/>
    <w:link w:val="FuzeileZchn"/>
    <w:uiPriority w:val="99"/>
    <w:unhideWhenUsed/>
    <w:rsid w:val="00094693"/>
    <w:pPr>
      <w:spacing w:after="0"/>
    </w:pPr>
    <w:rPr>
      <w:rFonts w:ascii="Tahoma" w:hAnsi="Tahoma"/>
      <w:sz w:val="18"/>
    </w:rPr>
  </w:style>
  <w:style w:type="character" w:customStyle="1" w:styleId="FuzeileZchn">
    <w:name w:val="Fußzeile Zchn"/>
    <w:link w:val="Fuzeile"/>
    <w:uiPriority w:val="99"/>
    <w:rsid w:val="00094693"/>
    <w:rPr>
      <w:rFonts w:ascii="Tahoma" w:hAnsi="Tahoma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9C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869C5"/>
    <w:rPr>
      <w:rFonts w:ascii="Tahoma" w:hAnsi="Tahoma" w:cs="Tahoma"/>
      <w:sz w:val="16"/>
      <w:szCs w:val="16"/>
    </w:rPr>
  </w:style>
  <w:style w:type="character" w:styleId="Platzhaltertext">
    <w:name w:val="Placeholder Text"/>
    <w:uiPriority w:val="99"/>
    <w:semiHidden/>
    <w:rsid w:val="00C869C5"/>
    <w:rPr>
      <w:color w:val="808080"/>
    </w:rPr>
  </w:style>
  <w:style w:type="table" w:styleId="Tabellenraster">
    <w:name w:val="Table Grid"/>
    <w:basedOn w:val="NormaleTabelle"/>
    <w:uiPriority w:val="59"/>
    <w:rsid w:val="00094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550CE"/>
    <w:pPr>
      <w:ind w:left="720"/>
      <w:contextualSpacing/>
    </w:pPr>
  </w:style>
  <w:style w:type="paragraph" w:styleId="StandardWeb">
    <w:name w:val="Normal (Web)"/>
    <w:basedOn w:val="Standard"/>
    <w:unhideWhenUsed/>
    <w:rsid w:val="006550CE"/>
    <w:pPr>
      <w:spacing w:before="100" w:beforeAutospacing="1" w:after="119"/>
    </w:pPr>
    <w:rPr>
      <w:rFonts w:ascii="Times New Roman" w:eastAsia="Times New Roman" w:hAnsi="Times New Roman"/>
      <w:sz w:val="24"/>
      <w:szCs w:val="24"/>
      <w:lang w:eastAsia="de-DE"/>
    </w:rPr>
  </w:style>
  <w:style w:type="paragraph" w:customStyle="1" w:styleId="Style1">
    <w:name w:val="Style1"/>
    <w:basedOn w:val="Standard"/>
    <w:uiPriority w:val="99"/>
    <w:rsid w:val="00B410D8"/>
    <w:pPr>
      <w:widowControl w:val="0"/>
      <w:autoSpaceDE w:val="0"/>
      <w:autoSpaceDN w:val="0"/>
      <w:adjustRightInd w:val="0"/>
      <w:spacing w:after="0" w:line="240" w:lineRule="exact"/>
    </w:pPr>
    <w:rPr>
      <w:rFonts w:ascii="Arial Narrow" w:eastAsiaTheme="minorEastAsia" w:hAnsi="Arial Narrow" w:cstheme="minorBidi"/>
      <w:sz w:val="24"/>
      <w:szCs w:val="24"/>
      <w:lang w:eastAsia="de-DE"/>
    </w:rPr>
  </w:style>
  <w:style w:type="character" w:customStyle="1" w:styleId="FontStyle13">
    <w:name w:val="Font Style13"/>
    <w:basedOn w:val="Absatz-Standardschriftart"/>
    <w:uiPriority w:val="99"/>
    <w:rsid w:val="00B410D8"/>
    <w:rPr>
      <w:rFonts w:ascii="Arial Narrow" w:hAnsi="Arial Narrow" w:cs="Arial Narrow"/>
      <w:sz w:val="18"/>
      <w:szCs w:val="18"/>
    </w:rPr>
  </w:style>
  <w:style w:type="paragraph" w:customStyle="1" w:styleId="Style2">
    <w:name w:val="Style2"/>
    <w:basedOn w:val="Standard"/>
    <w:uiPriority w:val="99"/>
    <w:rsid w:val="00B410D8"/>
    <w:pPr>
      <w:widowControl w:val="0"/>
      <w:autoSpaceDE w:val="0"/>
      <w:autoSpaceDN w:val="0"/>
      <w:adjustRightInd w:val="0"/>
      <w:spacing w:after="0" w:line="240" w:lineRule="exact"/>
      <w:ind w:firstLine="226"/>
    </w:pPr>
    <w:rPr>
      <w:rFonts w:ascii="Arial Narrow" w:eastAsiaTheme="minorEastAsia" w:hAnsi="Arial Narrow" w:cstheme="minorBidi"/>
      <w:sz w:val="24"/>
      <w:szCs w:val="24"/>
      <w:lang w:eastAsia="de-DE"/>
    </w:rPr>
  </w:style>
  <w:style w:type="character" w:customStyle="1" w:styleId="FontStyle12">
    <w:name w:val="Font Style12"/>
    <w:basedOn w:val="Absatz-Standardschriftart"/>
    <w:uiPriority w:val="99"/>
    <w:rsid w:val="00B410D8"/>
    <w:rPr>
      <w:rFonts w:ascii="Arial Narrow" w:hAnsi="Arial Narrow" w:cs="Arial Narrow"/>
      <w:sz w:val="10"/>
      <w:szCs w:val="10"/>
    </w:rPr>
  </w:style>
  <w:style w:type="paragraph" w:customStyle="1" w:styleId="Style4">
    <w:name w:val="Style4"/>
    <w:basedOn w:val="Standard"/>
    <w:uiPriority w:val="99"/>
    <w:rsid w:val="00B410D8"/>
    <w:pPr>
      <w:widowControl w:val="0"/>
      <w:autoSpaceDE w:val="0"/>
      <w:autoSpaceDN w:val="0"/>
      <w:adjustRightInd w:val="0"/>
      <w:spacing w:after="0"/>
    </w:pPr>
    <w:rPr>
      <w:rFonts w:ascii="Arial Narrow" w:eastAsiaTheme="minorEastAsia" w:hAnsi="Arial Narrow" w:cstheme="minorBidi"/>
      <w:sz w:val="24"/>
      <w:szCs w:val="24"/>
      <w:lang w:eastAsia="de-DE"/>
    </w:rPr>
  </w:style>
  <w:style w:type="paragraph" w:customStyle="1" w:styleId="Style5">
    <w:name w:val="Style5"/>
    <w:basedOn w:val="Standard"/>
    <w:uiPriority w:val="99"/>
    <w:rsid w:val="00B410D8"/>
    <w:pPr>
      <w:widowControl w:val="0"/>
      <w:autoSpaceDE w:val="0"/>
      <w:autoSpaceDN w:val="0"/>
      <w:adjustRightInd w:val="0"/>
      <w:spacing w:after="0"/>
    </w:pPr>
    <w:rPr>
      <w:rFonts w:ascii="Arial Narrow" w:eastAsiaTheme="minorEastAsia" w:hAnsi="Arial Narrow" w:cstheme="minorBidi"/>
      <w:sz w:val="24"/>
      <w:szCs w:val="24"/>
      <w:lang w:eastAsia="de-DE"/>
    </w:rPr>
  </w:style>
  <w:style w:type="character" w:customStyle="1" w:styleId="FontStyle11">
    <w:name w:val="Font Style11"/>
    <w:basedOn w:val="Absatz-Standardschriftart"/>
    <w:uiPriority w:val="99"/>
    <w:rsid w:val="00B410D8"/>
    <w:rPr>
      <w:rFonts w:ascii="Arial Narrow" w:hAnsi="Arial Narrow" w:cs="Arial Narrow"/>
      <w:b/>
      <w:bCs/>
      <w:sz w:val="18"/>
      <w:szCs w:val="18"/>
    </w:rPr>
  </w:style>
  <w:style w:type="character" w:styleId="Fett">
    <w:name w:val="Strong"/>
    <w:basedOn w:val="Absatz-Standardschriftart"/>
    <w:qFormat/>
    <w:rsid w:val="00B544FB"/>
    <w:rPr>
      <w:b/>
      <w:bCs/>
    </w:rPr>
  </w:style>
  <w:style w:type="character" w:customStyle="1" w:styleId="listtext">
    <w:name w:val="listtext"/>
    <w:basedOn w:val="Absatz-Standardschriftart"/>
    <w:rsid w:val="00B544FB"/>
  </w:style>
  <w:style w:type="character" w:styleId="Hyperlink">
    <w:name w:val="Hyperlink"/>
    <w:basedOn w:val="Absatz-Standardschriftart"/>
    <w:uiPriority w:val="99"/>
    <w:unhideWhenUsed/>
    <w:rsid w:val="00CD3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Vorlage%20Arbeitsbl&#228;tter_CD\Arbeitsblatt_1seiti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097B6-8EE2-46E0-8F1A-2611EFAA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Arbeitsblatt_1seitig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cp:lastPrinted>2014-10-31T00:02:00Z</cp:lastPrinted>
  <dcterms:created xsi:type="dcterms:W3CDTF">2014-10-30T22:49:00Z</dcterms:created>
  <dcterms:modified xsi:type="dcterms:W3CDTF">2014-10-31T00:04:00Z</dcterms:modified>
</cp:coreProperties>
</file>