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D24484" w14:textId="79777A4D" w:rsidR="00841444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  <w:r w:rsidRPr="00A336E7">
        <w:rPr>
          <w:rFonts w:ascii="Tahoma" w:hAnsi="Tahoma" w:cs="Tahoma"/>
          <w:b/>
          <w:bCs/>
          <w:sz w:val="36"/>
          <w:szCs w:val="36"/>
        </w:rPr>
        <w:t>Die katholische Soziallehre auf dem Prüfstand</w:t>
      </w:r>
    </w:p>
    <w:p w14:paraId="1C9B2CBC" w14:textId="77777777" w:rsidR="00A336E7" w:rsidRPr="00A336E7" w:rsidRDefault="00A336E7" w:rsidP="00A336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CDDC" w:themeFill="accent5" w:themeFillTint="99"/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Expertengruppe A</w:t>
      </w:r>
    </w:p>
    <w:p w14:paraId="080FE54B" w14:textId="779BDD12" w:rsidR="00A336E7" w:rsidRDefault="00EC5ADD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  <w:r w:rsidRPr="00A336E7">
        <w:rPr>
          <w:rFonts w:ascii="Tahoma" w:hAnsi="Tahoma" w:cs="Tahoma"/>
          <w:b/>
          <w:bCs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65F6964" wp14:editId="1B2FBCAD">
                <wp:simplePos x="0" y="0"/>
                <wp:positionH relativeFrom="column">
                  <wp:posOffset>-113030</wp:posOffset>
                </wp:positionH>
                <wp:positionV relativeFrom="paragraph">
                  <wp:posOffset>111125</wp:posOffset>
                </wp:positionV>
                <wp:extent cx="6405880" cy="8121650"/>
                <wp:effectExtent l="0" t="0" r="0" b="0"/>
                <wp:wrapNone/>
                <wp:docPr id="6" name="Gruppieren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5880" cy="8121650"/>
                          <a:chOff x="0" y="-63500"/>
                          <a:chExt cx="6405880" cy="8121650"/>
                        </a:xfrm>
                      </wpg:grpSpPr>
                      <pic:pic xmlns:pic="http://schemas.openxmlformats.org/drawingml/2006/picture">
                        <pic:nvPicPr>
                          <pic:cNvPr id="3" name="Grafik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1" t="50110" r="20618" b="6875"/>
                          <a:stretch/>
                        </pic:blipFill>
                        <pic:spPr bwMode="auto">
                          <a:xfrm rot="5400000">
                            <a:off x="-826135" y="826135"/>
                            <a:ext cx="8058150" cy="640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Rechteck 4"/>
                        <wps:cNvSpPr/>
                        <wps:spPr>
                          <a:xfrm>
                            <a:off x="1891348" y="-63500"/>
                            <a:ext cx="2343150" cy="49561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F358EE" id="Gruppieren 6" o:spid="_x0000_s1026" style="position:absolute;margin-left:-8.9pt;margin-top:8.75pt;width:504.4pt;height:639.5pt;z-index:251659264;mso-height-relative:margin" coordorigin=",-635" coordsize="64058,812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JS0UlAh&#10;aKSloGFFFFABRR2ooAKKKDQAUUnQ0UALRSA0UAL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TPPagUAL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HpQAlFGaO1AhaO1FIKBi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CCilooAKO1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g96W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" o:spid="_x0000_s1027" type="#_x0000_t75" style="position:absolute;left:-8262;top:8262;width:80581;height:6405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">
                  <v:imagedata r:id="rId8" o:title="" croptop="32840f" cropbottom="4506f" cropleft="3264f" cropright="13512f"/>
                </v:shape>
                <v:rect id="Rechteck 4" o:spid="_x0000_s1028" style="position:absolute;left:18913;top:-635;width:23431;height:4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" fillcolor="white [3212]" strokecolor="white [3212]" strokeweight="2pt"/>
              </v:group>
            </w:pict>
          </mc:Fallback>
        </mc:AlternateContent>
      </w:r>
    </w:p>
    <w:p w14:paraId="64DC1C2D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6B31D172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713D0037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4C3E3D49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0AC1E460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4B62FBF5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2F68D1FA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634C33D8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7D6DBF01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76458BE3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65146D7D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5BB92F26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6A529D5E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7E6C13CF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1340E549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3BA8E960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5A0DE921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62B58E59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6A22D3BB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5521A03F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060D7FA2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4EE62F29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6FAC1268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374B09CE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54C3FE93" w14:textId="77777777" w:rsidR="00A336E7" w:rsidRDefault="00A336E7" w:rsidP="00A336E7">
      <w:pPr>
        <w:jc w:val="center"/>
        <w:rPr>
          <w:rFonts w:ascii="Tahoma" w:hAnsi="Tahoma" w:cs="Tahoma"/>
          <w:b/>
          <w:bCs/>
          <w:sz w:val="36"/>
          <w:szCs w:val="36"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313FC3C" wp14:editId="32F2C694">
            <wp:simplePos x="0" y="0"/>
            <wp:positionH relativeFrom="column">
              <wp:posOffset>-846455</wp:posOffset>
            </wp:positionH>
            <wp:positionV relativeFrom="page">
              <wp:posOffset>1805305</wp:posOffset>
            </wp:positionV>
            <wp:extent cx="8511540" cy="6909435"/>
            <wp:effectExtent l="952" t="0" r="4763" b="4762"/>
            <wp:wrapTight wrapText="bothSides">
              <wp:wrapPolygon edited="0">
                <wp:start x="21598" y="-3"/>
                <wp:lineTo x="36" y="-3"/>
                <wp:lineTo x="36" y="21555"/>
                <wp:lineTo x="21598" y="21555"/>
                <wp:lineTo x="21598" y="-3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6" t="50343" r="15119" b="4762"/>
                    <a:stretch/>
                  </pic:blipFill>
                  <pic:spPr bwMode="auto">
                    <a:xfrm rot="16200000">
                      <a:off x="0" y="0"/>
                      <a:ext cx="8511540" cy="690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7E0A25F7" w14:textId="77777777" w:rsidR="00A336E7" w:rsidRPr="00A336E7" w:rsidRDefault="00A336E7" w:rsidP="00A336E7">
      <w:pPr>
        <w:jc w:val="center"/>
        <w:rPr>
          <w:rFonts w:ascii="Tahoma" w:hAnsi="Tahoma" w:cs="Tahoma"/>
          <w:b/>
          <w:bCs/>
          <w:sz w:val="20"/>
          <w:szCs w:val="20"/>
        </w:rPr>
      </w:pPr>
    </w:p>
    <w:sectPr w:rsidR="00A336E7" w:rsidRPr="00A336E7" w:rsidSect="007A1307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992" w:right="851" w:bottom="851" w:left="851" w:header="397" w:footer="301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04F532" w14:textId="77777777" w:rsidR="006F7947" w:rsidRDefault="006F7947" w:rsidP="00C869C5">
      <w:pPr>
        <w:spacing w:after="0"/>
      </w:pPr>
      <w:r>
        <w:separator/>
      </w:r>
    </w:p>
  </w:endnote>
  <w:endnote w:type="continuationSeparator" w:id="0">
    <w:p w14:paraId="725480F3" w14:textId="77777777" w:rsidR="006F7947" w:rsidRDefault="006F7947" w:rsidP="00C869C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198B1" w14:textId="77777777" w:rsidR="00BA1EBD" w:rsidRPr="00BA1EBD" w:rsidRDefault="00935151" w:rsidP="00D80377">
    <w:pPr>
      <w:pStyle w:val="Fuzeile"/>
      <w:tabs>
        <w:tab w:val="clear" w:pos="9639"/>
        <w:tab w:val="right" w:pos="7989"/>
      </w:tabs>
      <w:ind w:right="1650"/>
      <w:rPr>
        <w:noProof/>
      </w:rPr>
    </w:pPr>
    <w:r>
      <w:rPr>
        <w:noProof/>
        <w:lang w:eastAsia="de-DE"/>
      </w:rPr>
      <w:drawing>
        <wp:anchor distT="0" distB="0" distL="114300" distR="114300" simplePos="0" relativeHeight="251659264" behindDoc="0" locked="0" layoutInCell="1" allowOverlap="1" wp14:anchorId="6B7765FD" wp14:editId="5E909771">
          <wp:simplePos x="0" y="0"/>
          <wp:positionH relativeFrom="rightMargin">
            <wp:posOffset>-957580</wp:posOffset>
          </wp:positionH>
          <wp:positionV relativeFrom="paragraph">
            <wp:posOffset>0</wp:posOffset>
          </wp:positionV>
          <wp:extent cx="957600" cy="190800"/>
          <wp:effectExtent l="0" t="0" r="0" b="0"/>
          <wp:wrapSquare wrapText="bothSides"/>
          <wp:docPr id="5" name="Grafik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2_logo_BSINFO_sw_Bild.wm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7600" cy="19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349D8">
      <w:fldChar w:fldCharType="begin"/>
    </w:r>
    <w:r w:rsidR="000349D8">
      <w:instrText xml:space="preserve"> PAGE  \* Arabic  \* MERGEFORMAT </w:instrText>
    </w:r>
    <w:r w:rsidR="000349D8">
      <w:fldChar w:fldCharType="separate"/>
    </w:r>
    <w:r w:rsidR="003077F4">
      <w:rPr>
        <w:noProof/>
      </w:rPr>
      <w:t>2</w:t>
    </w:r>
    <w:r w:rsidR="000349D8">
      <w:fldChar w:fldCharType="end"/>
    </w:r>
    <w:r w:rsidR="000349D8">
      <w:t>/</w:t>
    </w:r>
    <w:r w:rsidR="007A1307">
      <w:rPr>
        <w:noProof/>
      </w:rPr>
      <w:fldChar w:fldCharType="begin"/>
    </w:r>
    <w:r w:rsidR="007A1307">
      <w:rPr>
        <w:noProof/>
      </w:rPr>
      <w:instrText xml:space="preserve"> NUMPAGES  \* Arabic  \* MERGEFORMAT </w:instrText>
    </w:r>
    <w:r w:rsidR="007A1307">
      <w:rPr>
        <w:noProof/>
      </w:rPr>
      <w:fldChar w:fldCharType="separate"/>
    </w:r>
    <w:r w:rsidR="003077F4">
      <w:rPr>
        <w:noProof/>
      </w:rPr>
      <w:t>2</w:t>
    </w:r>
    <w:r w:rsidR="007A1307">
      <w:rPr>
        <w:noProof/>
      </w:rPr>
      <w:fldChar w:fldCharType="end"/>
    </w:r>
    <w:r w:rsidR="00FB0A5B">
      <w:rPr>
        <w:noProof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B2C5B7" w14:textId="3EA095C9" w:rsidR="00094693" w:rsidRPr="000349D8" w:rsidRDefault="00A810EA" w:rsidP="00FF2EF9">
    <w:pPr>
      <w:pStyle w:val="Fuzeile"/>
      <w:ind w:left="851"/>
    </w:pPr>
    <w:r>
      <w:rPr>
        <w:noProof/>
        <w:lang w:eastAsia="de-DE"/>
      </w:rPr>
      <w:drawing>
        <wp:anchor distT="0" distB="0" distL="114300" distR="114300" simplePos="0" relativeHeight="251656192" behindDoc="0" locked="0" layoutInCell="1" allowOverlap="1" wp14:anchorId="6C0EB69F" wp14:editId="0B80D32C">
          <wp:simplePos x="0" y="0"/>
          <wp:positionH relativeFrom="leftMargin">
            <wp:posOffset>901065</wp:posOffset>
          </wp:positionH>
          <wp:positionV relativeFrom="paragraph">
            <wp:posOffset>-31115</wp:posOffset>
          </wp:positionV>
          <wp:extent cx="450000" cy="190800"/>
          <wp:effectExtent l="0" t="0" r="7620" b="0"/>
          <wp:wrapSquare wrapText="bothSides"/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2_logo_BSINFO_sw_Schrift.wm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0000" cy="19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D1486">
      <w:t xml:space="preserve">Textquelle: </w:t>
    </w:r>
    <w:r w:rsidR="001D1486" w:rsidRPr="002C682C">
      <w:rPr>
        <w:sz w:val="18"/>
        <w:szCs w:val="18"/>
      </w:rPr>
      <w:t>Soziale Gerechtigkeit. Themen im Religionsunterricht, Institut für Religionspädagogik der Erzdiözese Freiburg, Freiburg 2014, S, 5</w:t>
    </w:r>
    <w:r w:rsidR="001D1486">
      <w:rPr>
        <w:sz w:val="18"/>
        <w:szCs w:val="18"/>
      </w:rPr>
      <w:t>7/58</w:t>
    </w:r>
    <w:r w:rsidR="001D1486" w:rsidRPr="002C682C">
      <w:rPr>
        <w:sz w:val="18"/>
        <w:szCs w:val="18"/>
      </w:rPr>
      <w:t>.</w:t>
    </w:r>
    <w:r w:rsidR="00FD3BF6" w:rsidRPr="000349D8">
      <w:tab/>
    </w:r>
    <w:r w:rsidR="00FD3BF6" w:rsidRPr="000349D8">
      <w:fldChar w:fldCharType="begin"/>
    </w:r>
    <w:r w:rsidR="00FD3BF6" w:rsidRPr="000349D8">
      <w:instrText xml:space="preserve"> PAGE  \* Arabic  \* MERGEFORMAT </w:instrText>
    </w:r>
    <w:r w:rsidR="00FD3BF6" w:rsidRPr="000349D8">
      <w:fldChar w:fldCharType="separate"/>
    </w:r>
    <w:r w:rsidR="00F61C39">
      <w:rPr>
        <w:noProof/>
      </w:rPr>
      <w:t>1</w:t>
    </w:r>
    <w:r w:rsidR="00FD3BF6" w:rsidRPr="000349D8">
      <w:fldChar w:fldCharType="end"/>
    </w:r>
    <w:r w:rsidR="00FD3BF6" w:rsidRPr="000349D8">
      <w:t>/</w:t>
    </w:r>
    <w:r w:rsidR="003077F4">
      <w:rPr>
        <w:noProof/>
      </w:rPr>
      <w:fldChar w:fldCharType="begin"/>
    </w:r>
    <w:r w:rsidR="003077F4">
      <w:rPr>
        <w:noProof/>
      </w:rPr>
      <w:instrText xml:space="preserve"> NUMPAGES  \* Arabic  \* MERGEFORMAT </w:instrText>
    </w:r>
    <w:r w:rsidR="003077F4">
      <w:rPr>
        <w:noProof/>
      </w:rPr>
      <w:fldChar w:fldCharType="separate"/>
    </w:r>
    <w:r w:rsidR="00F61C39">
      <w:rPr>
        <w:noProof/>
      </w:rPr>
      <w:t>1</w:t>
    </w:r>
    <w:r w:rsidR="003077F4"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enraster"/>
      <w:tblW w:w="5000" w:type="pct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51"/>
      <w:gridCol w:w="1134"/>
      <w:gridCol w:w="4252"/>
    </w:tblGrid>
    <w:tr w:rsidR="005D13A5" w14:paraId="1A1E52FE" w14:textId="77777777" w:rsidTr="005D13A5">
      <w:tc>
        <w:tcPr>
          <w:tcW w:w="4253" w:type="dxa"/>
        </w:tcPr>
        <w:p w14:paraId="16252B19" w14:textId="77777777" w:rsidR="005D13A5" w:rsidRDefault="005D13A5" w:rsidP="009B6872">
          <w:pPr>
            <w:pStyle w:val="Fuzeile"/>
          </w:pPr>
          <w:r>
            <w:t>BS für Informationstechnik</w:t>
          </w:r>
        </w:p>
      </w:tc>
      <w:sdt>
        <w:sdtPr>
          <w:id w:val="735285858"/>
          <w:text/>
        </w:sdtPr>
        <w:sdtEndPr/>
        <w:sdtContent>
          <w:tc>
            <w:tcPr>
              <w:tcW w:w="1134" w:type="dxa"/>
            </w:tcPr>
            <w:p w14:paraId="2AF3221E" w14:textId="77777777" w:rsidR="005D13A5" w:rsidRDefault="005D13A5" w:rsidP="009B6872">
              <w:pPr>
                <w:pStyle w:val="Fuzeile"/>
                <w:jc w:val="center"/>
              </w:pPr>
              <w:r>
                <w:t>Kürzel</w:t>
              </w:r>
            </w:p>
          </w:tc>
        </w:sdtContent>
      </w:sdt>
      <w:tc>
        <w:tcPr>
          <w:tcW w:w="4253" w:type="dxa"/>
          <w:vAlign w:val="bottom"/>
        </w:tcPr>
        <w:p w14:paraId="4C70B00A" w14:textId="77777777" w:rsidR="005D13A5" w:rsidRDefault="005D13A5" w:rsidP="009B6872">
          <w:pPr>
            <w:pStyle w:val="Fuzeile"/>
            <w:jc w:val="right"/>
          </w:pPr>
        </w:p>
      </w:tc>
    </w:tr>
    <w:tr w:rsidR="005D13A5" w14:paraId="3008D159" w14:textId="77777777" w:rsidTr="005D13A5">
      <w:tc>
        <w:tcPr>
          <w:tcW w:w="4253" w:type="dxa"/>
        </w:tcPr>
        <w:p w14:paraId="18628835" w14:textId="77777777" w:rsidR="005D13A5" w:rsidRDefault="007A1307" w:rsidP="009B6872">
          <w:pPr>
            <w:pStyle w:val="Fuzeile"/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FILENAME   \* MERGEFORMAT </w:instrText>
          </w:r>
          <w:r>
            <w:rPr>
              <w:noProof/>
            </w:rPr>
            <w:fldChar w:fldCharType="separate"/>
          </w:r>
          <w:r w:rsidR="00A336E7">
            <w:rPr>
              <w:noProof/>
            </w:rPr>
            <w:t>Dokument1</w:t>
          </w:r>
          <w:r>
            <w:rPr>
              <w:noProof/>
            </w:rPr>
            <w:fldChar w:fldCharType="end"/>
          </w:r>
        </w:p>
      </w:tc>
      <w:tc>
        <w:tcPr>
          <w:tcW w:w="1134" w:type="dxa"/>
        </w:tcPr>
        <w:p w14:paraId="171019FF" w14:textId="6E91D5CB" w:rsidR="005D13A5" w:rsidRDefault="005D13A5" w:rsidP="009B6872">
          <w:pPr>
            <w:pStyle w:val="Fuzeile"/>
            <w:jc w:val="center"/>
          </w:pPr>
          <w:r>
            <w:fldChar w:fldCharType="begin"/>
          </w:r>
          <w:r>
            <w:instrText xml:space="preserve"> SAVEDATE  \@ "dd.MM.yyyy"  \* MERGEFORMAT </w:instrText>
          </w:r>
          <w:r>
            <w:fldChar w:fldCharType="separate"/>
          </w:r>
          <w:r w:rsidR="00EC5ADD">
            <w:rPr>
              <w:noProof/>
            </w:rPr>
            <w:t>10.11.2019</w:t>
          </w:r>
          <w:r>
            <w:fldChar w:fldCharType="end"/>
          </w:r>
        </w:p>
      </w:tc>
      <w:tc>
        <w:tcPr>
          <w:tcW w:w="4253" w:type="dxa"/>
          <w:vAlign w:val="bottom"/>
        </w:tcPr>
        <w:p w14:paraId="5FC1FCB7" w14:textId="77777777" w:rsidR="005D13A5" w:rsidRDefault="005D13A5" w:rsidP="009B6872">
          <w:pPr>
            <w:pStyle w:val="Fuzeile"/>
            <w:jc w:val="right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6517A4">
            <w:rPr>
              <w:noProof/>
            </w:rPr>
            <w:t>1</w:t>
          </w:r>
          <w:r>
            <w:fldChar w:fldCharType="end"/>
          </w:r>
          <w:r>
            <w:t>/</w:t>
          </w:r>
          <w:r w:rsidR="007A1307">
            <w:rPr>
              <w:noProof/>
            </w:rPr>
            <w:fldChar w:fldCharType="begin"/>
          </w:r>
          <w:r w:rsidR="007A1307">
            <w:rPr>
              <w:noProof/>
            </w:rPr>
            <w:instrText xml:space="preserve"> NUMPAGES  \* Arabic  \* MERGEFORMAT </w:instrText>
          </w:r>
          <w:r w:rsidR="007A1307">
            <w:rPr>
              <w:noProof/>
            </w:rPr>
            <w:fldChar w:fldCharType="separate"/>
          </w:r>
          <w:r w:rsidR="000C2FFF">
            <w:rPr>
              <w:noProof/>
            </w:rPr>
            <w:t>4</w:t>
          </w:r>
          <w:r w:rsidR="007A1307">
            <w:rPr>
              <w:noProof/>
            </w:rPr>
            <w:fldChar w:fldCharType="end"/>
          </w:r>
        </w:p>
      </w:tc>
    </w:tr>
  </w:tbl>
  <w:p w14:paraId="5D540724" w14:textId="77777777" w:rsidR="005D13A5" w:rsidRPr="005D13A5" w:rsidRDefault="005D13A5">
    <w:pPr>
      <w:pStyle w:val="Fuzeile"/>
      <w:rPr>
        <w:sz w:val="4"/>
        <w:szCs w:val="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085C0D" w14:textId="77777777" w:rsidR="006F7947" w:rsidRDefault="006F7947" w:rsidP="00C869C5">
      <w:pPr>
        <w:spacing w:after="0"/>
      </w:pPr>
      <w:r>
        <w:separator/>
      </w:r>
    </w:p>
  </w:footnote>
  <w:footnote w:type="continuationSeparator" w:id="0">
    <w:p w14:paraId="33357EC3" w14:textId="77777777" w:rsidR="006F7947" w:rsidRDefault="006F7947" w:rsidP="00C869C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4F98F" w14:textId="77777777" w:rsidR="005D13A5" w:rsidRDefault="00DE1540">
    <w:pPr>
      <w:pStyle w:val="Kopfzeile"/>
    </w:pPr>
    <w:r>
      <w:rPr>
        <w:noProof/>
        <w:lang w:eastAsia="de-DE"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313C11EC" wp14:editId="68885D01">
              <wp:simplePos x="0" y="0"/>
              <wp:positionH relativeFrom="rightMargin">
                <wp:posOffset>234315</wp:posOffset>
              </wp:positionH>
              <wp:positionV relativeFrom="page">
                <wp:align>center</wp:align>
              </wp:positionV>
              <wp:extent cx="396000" cy="2430000"/>
              <wp:effectExtent l="0" t="0" r="4445" b="8890"/>
              <wp:wrapSquare wrapText="bothSides"/>
              <wp:docPr id="1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000" cy="2430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831F78E" w14:textId="77777777" w:rsidR="00DE1540" w:rsidRPr="00CE2C00" w:rsidRDefault="00DE1540" w:rsidP="00DE1540">
                          <w:pPr>
                            <w:spacing w:after="0"/>
                            <w:jc w:val="center"/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</w:pP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instrText xml:space="preserve"> FILENAME   \* MERGEFORMAT </w:instrText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A336E7">
                            <w:rPr>
                              <w:rFonts w:ascii="Tahoma" w:hAnsi="Tahoma" w:cs="Tahoma"/>
                              <w:noProof/>
                              <w:color w:val="BFBFBF" w:themeColor="background1" w:themeShade="BF"/>
                              <w:sz w:val="16"/>
                              <w:szCs w:val="16"/>
                            </w:rPr>
                            <w:t>Dokument1</w:t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0" tIns="0" rIns="0" bIns="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13C11EC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margin-left:18.45pt;margin-top:0;width:31.2pt;height:191.3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center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" filled="f" stroked="f">
              <v:textbox style="layout-flow:vertical" inset="0,0,0,0">
                <w:txbxContent>
                  <w:p w14:paraId="6831F78E" w14:textId="77777777" w:rsidR="00DE1540" w:rsidRPr="00CE2C00" w:rsidRDefault="00DE1540" w:rsidP="00DE1540">
                    <w:pPr>
                      <w:spacing w:after="0"/>
                      <w:jc w:val="center"/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</w:pP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begin"/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instrText xml:space="preserve"> FILENAME   \* MERGEFORMAT </w:instrText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separate"/>
                    </w:r>
                    <w:r w:rsidR="00A336E7">
                      <w:rPr>
                        <w:rFonts w:ascii="Tahoma" w:hAnsi="Tahoma" w:cs="Tahoma"/>
                        <w:noProof/>
                        <w:color w:val="BFBFBF" w:themeColor="background1" w:themeShade="BF"/>
                        <w:sz w:val="16"/>
                        <w:szCs w:val="16"/>
                      </w:rPr>
                      <w:t>Dokument1</w:t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type="square" anchorx="margin" anchory="page"/>
            </v:shape>
          </w:pict>
        </mc:Fallback>
      </mc:AlternateContent>
    </w:r>
    <w:r w:rsidR="00C54DF0">
      <w:tab/>
    </w:r>
    <w:r w:rsidR="003E7F92">
      <w:fldChar w:fldCharType="begin"/>
    </w:r>
    <w:r w:rsidR="003E7F92">
      <w:instrText xml:space="preserve"> REF FachJahrgang \h </w:instrText>
    </w:r>
    <w:r w:rsidR="003E7F92">
      <w:fldChar w:fldCharType="separate"/>
    </w:r>
    <w:sdt>
      <w:sdtPr>
        <w:id w:val="793801593"/>
        <w:text/>
      </w:sdtPr>
      <w:sdtEndPr/>
      <w:sdtContent>
        <w:r w:rsidR="00A336E7">
          <w:t>K12/3</w:t>
        </w:r>
      </w:sdtContent>
    </w:sdt>
    <w:r w:rsidR="003E7F92"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1" w:name="FachJahrgang"/>
  <w:p w14:paraId="47CA0F15" w14:textId="77777777" w:rsidR="00111B64" w:rsidRDefault="006F7947">
    <w:pPr>
      <w:pStyle w:val="Kopfzeile"/>
    </w:pPr>
    <w:sdt>
      <w:sdtPr>
        <w:id w:val="-258209630"/>
        <w:text/>
      </w:sdtPr>
      <w:sdtEndPr/>
      <w:sdtContent>
        <w:r w:rsidR="00A336E7">
          <w:t>K 12/3</w:t>
        </w:r>
      </w:sdtContent>
    </w:sdt>
    <w:bookmarkEnd w:id="1"/>
    <w:r w:rsidR="00143449">
      <w:rPr>
        <w:noProof/>
        <w:lang w:eastAsia="de-DE"/>
      </w:rPr>
      <mc:AlternateContent>
        <mc:Choice Requires="wps">
          <w:drawing>
            <wp:anchor distT="45720" distB="45720" distL="114300" distR="114300" simplePos="0" relativeHeight="251657216" behindDoc="0" locked="0" layoutInCell="1" allowOverlap="1" wp14:anchorId="5264DA23" wp14:editId="02114457">
              <wp:simplePos x="0" y="0"/>
              <wp:positionH relativeFrom="page">
                <wp:posOffset>234315</wp:posOffset>
              </wp:positionH>
              <wp:positionV relativeFrom="page">
                <wp:align>center</wp:align>
              </wp:positionV>
              <wp:extent cx="396000" cy="2430000"/>
              <wp:effectExtent l="0" t="0" r="4445" b="8890"/>
              <wp:wrapSquare wrapText="bothSides"/>
              <wp:docPr id="2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000" cy="2430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3CB2A17" w14:textId="77777777" w:rsidR="000972FF" w:rsidRPr="00CE2C00" w:rsidRDefault="00143449" w:rsidP="000972FF">
                          <w:pPr>
                            <w:spacing w:after="0"/>
                            <w:jc w:val="center"/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</w:pP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instrText xml:space="preserve"> FILENAME   \* MERGEFORMAT </w:instrText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A336E7">
                            <w:rPr>
                              <w:rFonts w:ascii="Tahoma" w:hAnsi="Tahoma" w:cs="Tahoma"/>
                              <w:noProof/>
                              <w:color w:val="BFBFBF" w:themeColor="background1" w:themeShade="BF"/>
                              <w:sz w:val="16"/>
                              <w:szCs w:val="16"/>
                            </w:rPr>
                            <w:t>Dokument1</w:t>
                          </w:r>
                          <w:r w:rsidRPr="00CE2C00">
                            <w:rPr>
                              <w:rFonts w:ascii="Tahoma" w:hAnsi="Tahoma" w:cs="Tahoma"/>
                              <w:color w:val="BFBFBF" w:themeColor="background1" w:themeShade="BF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270" wrap="square" lIns="0" tIns="0" rIns="0" bIns="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264DA23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18.45pt;margin-top:0;width:31.2pt;height:191.3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center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" filled="f" stroked="f">
              <v:textbox style="layout-flow:vertical;mso-layout-flow-alt:bottom-to-top" inset="0,0,0,0">
                <w:txbxContent>
                  <w:p w14:paraId="03CB2A17" w14:textId="77777777" w:rsidR="000972FF" w:rsidRPr="00CE2C00" w:rsidRDefault="00143449" w:rsidP="000972FF">
                    <w:pPr>
                      <w:spacing w:after="0"/>
                      <w:jc w:val="center"/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</w:pP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begin"/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instrText xml:space="preserve"> FILENAME   \* MERGEFORMAT </w:instrText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separate"/>
                    </w:r>
                    <w:r w:rsidR="00A336E7">
                      <w:rPr>
                        <w:rFonts w:ascii="Tahoma" w:hAnsi="Tahoma" w:cs="Tahoma"/>
                        <w:noProof/>
                        <w:color w:val="BFBFBF" w:themeColor="background1" w:themeShade="BF"/>
                        <w:sz w:val="16"/>
                        <w:szCs w:val="16"/>
                      </w:rPr>
                      <w:t>Dokument1</w:t>
                    </w:r>
                    <w:r w:rsidRPr="00CE2C00">
                      <w:rPr>
                        <w:rFonts w:ascii="Tahoma" w:hAnsi="Tahoma" w:cs="Tahoma"/>
                        <w:color w:val="BFBFBF" w:themeColor="background1" w:themeShade="BF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type="square" anchorx="page" anchory="page"/>
            </v:shape>
          </w:pict>
        </mc:Fallback>
      </mc:AlternateContent>
    </w:r>
    <w:r w:rsidR="003E7F92">
      <w:rPr>
        <w:noProof/>
        <w:lang w:eastAsia="de-DE"/>
      </w:rPr>
      <w:tab/>
    </w:r>
    <w:bookmarkStart w:id="2" w:name="Lernfeld"/>
    <w:sdt>
      <w:sdtPr>
        <w:id w:val="-1809006858"/>
        <w:text/>
      </w:sdtPr>
      <w:sdtEndPr/>
      <w:sdtContent>
        <w:r w:rsidR="00A336E7">
          <w:t>Globalisierung und Gerechtigkeit</w:t>
        </w:r>
      </w:sdtContent>
    </w:sdt>
    <w:bookmarkEnd w:id="2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E2E21" w14:textId="77777777" w:rsidR="005D13A5" w:rsidRDefault="006F7947">
    <w:pPr>
      <w:pStyle w:val="Kopfzeile"/>
    </w:pPr>
    <w:sdt>
      <w:sdtPr>
        <w:id w:val="632758438"/>
        <w:text/>
      </w:sdtPr>
      <w:sdtEndPr/>
      <w:sdtContent>
        <w:r w:rsidR="005D13A5">
          <w:t>Fach Jahrgang</w:t>
        </w:r>
      </w:sdtContent>
    </w:sdt>
    <w:r w:rsidR="005D13A5">
      <w:tab/>
    </w:r>
    <w:sdt>
      <w:sdtPr>
        <w:id w:val="-1127926005"/>
        <w:text/>
      </w:sdtPr>
      <w:sdtEndPr/>
      <w:sdtContent>
        <w:r w:rsidR="005D13A5">
          <w:t>Lernfeld</w:t>
        </w:r>
      </w:sdtContent>
    </w:sdt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proofState w:spelling="clean" w:grammar="clean"/>
  <w:attachedTemplate r:id="rId1"/>
  <w:defaultTabStop w:val="709"/>
  <w:autoHyphenation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6E7"/>
    <w:rsid w:val="0000128D"/>
    <w:rsid w:val="000349D8"/>
    <w:rsid w:val="00053F58"/>
    <w:rsid w:val="0007661E"/>
    <w:rsid w:val="00094693"/>
    <w:rsid w:val="000972FF"/>
    <w:rsid w:val="000A283B"/>
    <w:rsid w:val="000C2FFF"/>
    <w:rsid w:val="000F72B0"/>
    <w:rsid w:val="00111B64"/>
    <w:rsid w:val="001219E1"/>
    <w:rsid w:val="00143449"/>
    <w:rsid w:val="001737FE"/>
    <w:rsid w:val="001B5CF1"/>
    <w:rsid w:val="001D1486"/>
    <w:rsid w:val="001D3A24"/>
    <w:rsid w:val="00265DEE"/>
    <w:rsid w:val="00276374"/>
    <w:rsid w:val="002D3659"/>
    <w:rsid w:val="003077F4"/>
    <w:rsid w:val="0033663F"/>
    <w:rsid w:val="003B2470"/>
    <w:rsid w:val="003E7F92"/>
    <w:rsid w:val="00467268"/>
    <w:rsid w:val="00485194"/>
    <w:rsid w:val="004B1A11"/>
    <w:rsid w:val="0050195A"/>
    <w:rsid w:val="005A1E67"/>
    <w:rsid w:val="005D13A5"/>
    <w:rsid w:val="005F37B9"/>
    <w:rsid w:val="0060684E"/>
    <w:rsid w:val="006249C7"/>
    <w:rsid w:val="006363E7"/>
    <w:rsid w:val="006517A4"/>
    <w:rsid w:val="00663330"/>
    <w:rsid w:val="0069134A"/>
    <w:rsid w:val="006F7947"/>
    <w:rsid w:val="00732A5E"/>
    <w:rsid w:val="00733B1B"/>
    <w:rsid w:val="007525DA"/>
    <w:rsid w:val="00754F2F"/>
    <w:rsid w:val="007A1307"/>
    <w:rsid w:val="007A1FEC"/>
    <w:rsid w:val="007D42A9"/>
    <w:rsid w:val="007E3E69"/>
    <w:rsid w:val="007F7341"/>
    <w:rsid w:val="00841444"/>
    <w:rsid w:val="008906FE"/>
    <w:rsid w:val="008F3E4C"/>
    <w:rsid w:val="0090227B"/>
    <w:rsid w:val="00912259"/>
    <w:rsid w:val="00935151"/>
    <w:rsid w:val="0093623F"/>
    <w:rsid w:val="009658CD"/>
    <w:rsid w:val="00976CE8"/>
    <w:rsid w:val="009C4D80"/>
    <w:rsid w:val="009D3D4A"/>
    <w:rsid w:val="009D7FCD"/>
    <w:rsid w:val="009E3B21"/>
    <w:rsid w:val="00A24090"/>
    <w:rsid w:val="00A336E7"/>
    <w:rsid w:val="00A810EA"/>
    <w:rsid w:val="00A84AEA"/>
    <w:rsid w:val="00AA46BA"/>
    <w:rsid w:val="00AD5C00"/>
    <w:rsid w:val="00AE15C3"/>
    <w:rsid w:val="00B71636"/>
    <w:rsid w:val="00BA1EBD"/>
    <w:rsid w:val="00BB025A"/>
    <w:rsid w:val="00BB32F0"/>
    <w:rsid w:val="00BB61FC"/>
    <w:rsid w:val="00C02C10"/>
    <w:rsid w:val="00C35754"/>
    <w:rsid w:val="00C54DF0"/>
    <w:rsid w:val="00C82C67"/>
    <w:rsid w:val="00C869C5"/>
    <w:rsid w:val="00CA79CF"/>
    <w:rsid w:val="00CC13A0"/>
    <w:rsid w:val="00CE2C00"/>
    <w:rsid w:val="00D325B8"/>
    <w:rsid w:val="00D34272"/>
    <w:rsid w:val="00D77E75"/>
    <w:rsid w:val="00D80377"/>
    <w:rsid w:val="00DD7C3D"/>
    <w:rsid w:val="00DE1540"/>
    <w:rsid w:val="00E36901"/>
    <w:rsid w:val="00E369C5"/>
    <w:rsid w:val="00E662BC"/>
    <w:rsid w:val="00E91556"/>
    <w:rsid w:val="00E94C22"/>
    <w:rsid w:val="00EC5ADD"/>
    <w:rsid w:val="00ED330D"/>
    <w:rsid w:val="00F61C39"/>
    <w:rsid w:val="00FB0A5B"/>
    <w:rsid w:val="00FD3BF6"/>
    <w:rsid w:val="00FF2EF9"/>
    <w:rsid w:val="00FF5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84A046"/>
  <w15:docId w15:val="{B9A9FBC6-A11E-46FD-B510-B059B466D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91556"/>
    <w:pPr>
      <w:spacing w:after="110" w:line="240" w:lineRule="auto"/>
    </w:pPr>
    <w:rPr>
      <w:rFonts w:ascii="Arial" w:hAnsi="Arial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9658CD"/>
    <w:pPr>
      <w:keepNext/>
      <w:keepLines/>
      <w:spacing w:before="280" w:after="14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9658CD"/>
    <w:pPr>
      <w:keepNext/>
      <w:keepLines/>
      <w:spacing w:before="220"/>
      <w:outlineLvl w:val="1"/>
    </w:pPr>
    <w:rPr>
      <w:rFonts w:eastAsiaTheme="majorEastAsia" w:cstheme="majorBidi"/>
      <w:b/>
      <w:bCs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658CD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9658CD"/>
    <w:rPr>
      <w:rFonts w:ascii="Arial" w:eastAsiaTheme="majorEastAsia" w:hAnsi="Arial" w:cstheme="majorBidi"/>
      <w:b/>
      <w:bCs/>
      <w:szCs w:val="26"/>
    </w:rPr>
  </w:style>
  <w:style w:type="paragraph" w:styleId="Kopfzeile">
    <w:name w:val="header"/>
    <w:basedOn w:val="Standard"/>
    <w:link w:val="KopfzeileZchn"/>
    <w:uiPriority w:val="99"/>
    <w:unhideWhenUsed/>
    <w:rsid w:val="000349D8"/>
    <w:pPr>
      <w:pBdr>
        <w:bottom w:val="single" w:sz="4" w:space="1" w:color="auto"/>
      </w:pBdr>
      <w:tabs>
        <w:tab w:val="right" w:pos="9639"/>
      </w:tabs>
      <w:spacing w:after="0"/>
    </w:pPr>
    <w:rPr>
      <w:rFonts w:ascii="Tahoma" w:hAnsi="Tahoma"/>
      <w:sz w:val="28"/>
    </w:rPr>
  </w:style>
  <w:style w:type="character" w:customStyle="1" w:styleId="KopfzeileZchn">
    <w:name w:val="Kopfzeile Zchn"/>
    <w:basedOn w:val="Absatz-Standardschriftart"/>
    <w:link w:val="Kopfzeile"/>
    <w:uiPriority w:val="99"/>
    <w:rsid w:val="000349D8"/>
    <w:rPr>
      <w:rFonts w:ascii="Tahoma" w:hAnsi="Tahoma"/>
      <w:sz w:val="28"/>
    </w:rPr>
  </w:style>
  <w:style w:type="paragraph" w:styleId="Fuzeile">
    <w:name w:val="footer"/>
    <w:basedOn w:val="Standard"/>
    <w:link w:val="FuzeileZchn"/>
    <w:uiPriority w:val="99"/>
    <w:unhideWhenUsed/>
    <w:rsid w:val="00A810EA"/>
    <w:pPr>
      <w:pBdr>
        <w:top w:val="single" w:sz="4" w:space="1" w:color="auto"/>
      </w:pBdr>
      <w:tabs>
        <w:tab w:val="right" w:pos="9639"/>
      </w:tabs>
      <w:spacing w:after="0"/>
    </w:pPr>
    <w:rPr>
      <w:rFonts w:ascii="Tahoma" w:hAnsi="Tahoma"/>
    </w:rPr>
  </w:style>
  <w:style w:type="character" w:customStyle="1" w:styleId="FuzeileZchn">
    <w:name w:val="Fußzeile Zchn"/>
    <w:basedOn w:val="Absatz-Standardschriftart"/>
    <w:link w:val="Fuzeile"/>
    <w:uiPriority w:val="99"/>
    <w:rsid w:val="00A810EA"/>
    <w:rPr>
      <w:rFonts w:ascii="Tahoma" w:hAnsi="Tahoma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869C5"/>
    <w:pPr>
      <w:spacing w:after="0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869C5"/>
    <w:rPr>
      <w:rFonts w:ascii="Tahoma" w:hAnsi="Tahoma" w:cs="Tahoma"/>
      <w:sz w:val="16"/>
      <w:szCs w:val="16"/>
    </w:rPr>
  </w:style>
  <w:style w:type="character" w:styleId="Platzhaltertext">
    <w:name w:val="Placeholder Text"/>
    <w:basedOn w:val="Absatz-Standardschriftart"/>
    <w:uiPriority w:val="99"/>
    <w:semiHidden/>
    <w:rsid w:val="00C869C5"/>
    <w:rPr>
      <w:color w:val="808080"/>
    </w:rPr>
  </w:style>
  <w:style w:type="table" w:styleId="Tabellenraster">
    <w:name w:val="Table Grid"/>
    <w:basedOn w:val="NormaleTabelle"/>
    <w:uiPriority w:val="59"/>
    <w:rsid w:val="000946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24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tina%20Griek\Desktop\Arbeitsblatt.dotx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B2AB6E-90ED-4321-BBCE-F615CF4CFB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Arbeitsblatt</Template>
  <TotalTime>0</TotalTime>
  <Pages>2</Pages>
  <Words>12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LHM Referat für Bildung und Sport ZIB</Company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Griek</dc:creator>
  <cp:keywords/>
  <dc:description/>
  <cp:lastModifiedBy>Felix Brach</cp:lastModifiedBy>
  <cp:revision>4</cp:revision>
  <cp:lastPrinted>2018-04-13T17:47:00Z</cp:lastPrinted>
  <dcterms:created xsi:type="dcterms:W3CDTF">2019-11-10T12:09:00Z</dcterms:created>
  <dcterms:modified xsi:type="dcterms:W3CDTF">2019-11-10T12:33:00Z</dcterms:modified>
</cp:coreProperties>
</file>