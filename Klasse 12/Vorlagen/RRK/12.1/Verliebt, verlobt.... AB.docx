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F1DB70" w14:textId="77777777" w:rsidR="00841444" w:rsidRPr="003C5851" w:rsidRDefault="00842075" w:rsidP="003C5851">
      <w:pPr>
        <w:jc w:val="center"/>
        <w:rPr>
          <w:rFonts w:ascii="Tahoma" w:hAnsi="Tahoma" w:cs="Tahoma"/>
          <w:b/>
          <w:bCs/>
          <w:i/>
          <w:iCs/>
          <w:sz w:val="40"/>
          <w:szCs w:val="40"/>
        </w:rPr>
      </w:pPr>
      <w:r>
        <w:rPr>
          <w:rFonts w:ascii="Tahoma" w:hAnsi="Tahoma" w:cs="Tahoma"/>
          <w:b/>
          <w:bCs/>
          <w:i/>
          <w:iCs/>
          <w:sz w:val="40"/>
          <w:szCs w:val="40"/>
        </w:rPr>
        <w:t>Verliebt, verlobt, …verheiratet</w:t>
      </w:r>
      <w:r w:rsidR="003C5851" w:rsidRPr="003C5851">
        <w:rPr>
          <w:rFonts w:ascii="Tahoma" w:hAnsi="Tahoma" w:cs="Tahoma"/>
          <w:b/>
          <w:bCs/>
          <w:i/>
          <w:iCs/>
          <w:sz w:val="40"/>
          <w:szCs w:val="40"/>
        </w:rPr>
        <w:t>?</w:t>
      </w:r>
      <w:r>
        <w:rPr>
          <w:rFonts w:ascii="Tahoma" w:hAnsi="Tahoma" w:cs="Tahoma"/>
          <w:b/>
          <w:bCs/>
          <w:i/>
          <w:iCs/>
          <w:sz w:val="40"/>
          <w:szCs w:val="40"/>
        </w:rPr>
        <w:t xml:space="preserve"> Chancen und Grenzen einer Ehe</w:t>
      </w:r>
    </w:p>
    <w:p w14:paraId="6B7C33FF" w14:textId="3209638A" w:rsidR="003C5851" w:rsidRPr="003C5851" w:rsidRDefault="00221FD3" w:rsidP="00C15775">
      <w:pPr>
        <w:suppressLineNumbers/>
        <w:rPr>
          <w:rFonts w:ascii="Tahoma" w:hAnsi="Tahoma" w:cs="Tahoma"/>
          <w:b/>
          <w:bCs/>
          <w:i/>
          <w:iCs/>
          <w:sz w:val="28"/>
          <w:szCs w:val="28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9504" behindDoc="1" locked="0" layoutInCell="1" allowOverlap="1" wp14:anchorId="523F08D0" wp14:editId="2334419E">
            <wp:simplePos x="0" y="0"/>
            <wp:positionH relativeFrom="column">
              <wp:posOffset>1474470</wp:posOffset>
            </wp:positionH>
            <wp:positionV relativeFrom="page">
              <wp:posOffset>8273415</wp:posOffset>
            </wp:positionV>
            <wp:extent cx="2880995" cy="1922145"/>
            <wp:effectExtent l="0" t="0" r="0" b="0"/>
            <wp:wrapTight wrapText="bothSides">
              <wp:wrapPolygon edited="0">
                <wp:start x="9855" y="4067"/>
                <wp:lineTo x="6998" y="4710"/>
                <wp:lineTo x="1857" y="6850"/>
                <wp:lineTo x="1428" y="8563"/>
                <wp:lineTo x="1285" y="11346"/>
                <wp:lineTo x="1571" y="14771"/>
                <wp:lineTo x="1714" y="16270"/>
                <wp:lineTo x="5856" y="18196"/>
                <wp:lineTo x="11283" y="19053"/>
                <wp:lineTo x="15425" y="19053"/>
                <wp:lineTo x="15854" y="18196"/>
                <wp:lineTo x="16568" y="18196"/>
                <wp:lineTo x="19996" y="15413"/>
                <wp:lineTo x="20281" y="14771"/>
                <wp:lineTo x="21138" y="12202"/>
                <wp:lineTo x="20424" y="7064"/>
                <wp:lineTo x="17996" y="5352"/>
                <wp:lineTo x="15425" y="4067"/>
                <wp:lineTo x="9855" y="4067"/>
              </wp:wrapPolygon>
            </wp:wrapTight>
            <wp:docPr id="11" name="Grafik 11" descr="Trauringe/Eheringe aus Rotgold 585, 2,1 mm Bre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rauringe/Eheringe aus Rotgold 585, 2,1 mm Brei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9745" b="89805" l="10000" r="96700">
                                  <a14:foregroundMark x1="49700" y1="39580" x2="42200" y2="35982"/>
                                  <a14:foregroundMark x1="42200" y1="35982" x2="17700" y2="37631"/>
                                  <a14:foregroundMark x1="17700" y1="37631" x2="11400" y2="46327"/>
                                  <a14:foregroundMark x1="11400" y1="46327" x2="12700" y2="59070"/>
                                  <a14:foregroundMark x1="12700" y1="59070" x2="16300" y2="59670"/>
                                  <a14:foregroundMark x1="46000" y1="37031" x2="52600" y2="30285"/>
                                  <a14:foregroundMark x1="52600" y1="30285" x2="62300" y2="31634"/>
                                  <a14:foregroundMark x1="86100" y1="39130" x2="93000" y2="45127"/>
                                  <a14:foregroundMark x1="93000" y1="45127" x2="93900" y2="57421"/>
                                  <a14:foregroundMark x1="93900" y1="57421" x2="86200" y2="60420"/>
                                  <a14:foregroundMark x1="86200" y1="60420" x2="86100" y2="60420"/>
                                  <a14:foregroundMark x1="96600" y1="55022" x2="94400" y2="39130"/>
                                  <a14:foregroundMark x1="94400" y1="39130" x2="87900" y2="29385"/>
                                  <a14:foregroundMark x1="87900" y1="29385" x2="69600" y2="20990"/>
                                  <a14:foregroundMark x1="69600" y1="20990" x2="43200" y2="21439"/>
                                  <a14:foregroundMark x1="43200" y1="21439" x2="12300" y2="32084"/>
                                  <a14:foregroundMark x1="12300" y1="32084" x2="7300" y2="41679"/>
                                  <a14:foregroundMark x1="7300" y1="41679" x2="5800" y2="55322"/>
                                  <a14:foregroundMark x1="5800" y1="55322" x2="7900" y2="66717"/>
                                  <a14:foregroundMark x1="7900" y1="66717" x2="15800" y2="78111"/>
                                  <a14:foregroundMark x1="15800" y1="78111" x2="51000" y2="86207"/>
                                  <a14:foregroundMark x1="51000" y1="86207" x2="72800" y2="84408"/>
                                  <a14:foregroundMark x1="72800" y1="84408" x2="88800" y2="74363"/>
                                  <a14:foregroundMark x1="88800" y1="74363" x2="96500" y2="53223"/>
                                  <a14:foregroundMark x1="96500" y1="53223" x2="96700" y2="5187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1922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Pr="00842075">
        <w:rPr>
          <w:rFonts w:ascii="Tahoma" w:hAnsi="Tahoma" w:cs="Tahoma"/>
          <w:b/>
          <w:bCs/>
          <w:i/>
          <w:i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845CE32" wp14:editId="47EFFD02">
                <wp:simplePos x="0" y="0"/>
                <wp:positionH relativeFrom="column">
                  <wp:posOffset>-43180</wp:posOffset>
                </wp:positionH>
                <wp:positionV relativeFrom="paragraph">
                  <wp:posOffset>5989320</wp:posOffset>
                </wp:positionV>
                <wp:extent cx="6286500" cy="1409700"/>
                <wp:effectExtent l="0" t="0" r="19050" b="19050"/>
                <wp:wrapSquare wrapText="bothSides"/>
                <wp:docPr id="1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14097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4A723A" w14:textId="77777777" w:rsidR="00842075" w:rsidRDefault="00842075">
                            <w:pPr>
                              <w:rPr>
                                <w:rFonts w:ascii="Tahoma" w:hAnsi="Tahoma" w:cs="Tahoma"/>
                              </w:rPr>
                            </w:pPr>
                            <w:r w:rsidRPr="00842075">
                              <w:rPr>
                                <w:rFonts w:ascii="Tahoma" w:hAnsi="Tahoma" w:cs="Tahoma"/>
                                <w:b/>
                                <w:bCs/>
                              </w:rPr>
                              <w:t>Aufgabe</w:t>
                            </w:r>
                            <w:r>
                              <w:rPr>
                                <w:rFonts w:ascii="Tahoma" w:hAnsi="Tahoma" w:cs="Tahoma"/>
                              </w:rPr>
                              <w:t>:</w:t>
                            </w:r>
                          </w:p>
                          <w:p w14:paraId="420CE15A" w14:textId="77777777" w:rsidR="00842075" w:rsidRDefault="00DB5F75" w:rsidP="00842075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 xml:space="preserve">EA: </w:t>
                            </w:r>
                            <w:r w:rsidR="00842075" w:rsidRPr="00842075">
                              <w:rPr>
                                <w:rFonts w:ascii="Tahoma" w:hAnsi="Tahoma" w:cs="Tahoma"/>
                              </w:rPr>
                              <w:t>Warum heiraten? Lesen Sie obigen Dialog und markieren Sie Pro- bzw. Kontraargumente, welche in der Diskussion zum Vorschein kommen</w:t>
                            </w:r>
                            <w:r>
                              <w:rPr>
                                <w:rFonts w:ascii="Tahoma" w:hAnsi="Tahoma" w:cs="Tahoma"/>
                              </w:rPr>
                              <w:t>. Notieren Sie die Argumente in eigenen Worten</w:t>
                            </w:r>
                            <w:r w:rsidR="00842075" w:rsidRPr="00842075">
                              <w:rPr>
                                <w:rFonts w:ascii="Tahoma" w:hAnsi="Tahoma" w:cs="Tahoma"/>
                              </w:rPr>
                              <w:t xml:space="preserve"> auf das Farbpapier.</w:t>
                            </w:r>
                          </w:p>
                          <w:p w14:paraId="032E2213" w14:textId="77777777" w:rsidR="00842075" w:rsidRDefault="00DB5F75" w:rsidP="00842075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 xml:space="preserve">GA: </w:t>
                            </w:r>
                            <w:r w:rsidR="00842075">
                              <w:rPr>
                                <w:rFonts w:ascii="Tahoma" w:hAnsi="Tahoma" w:cs="Tahoma"/>
                              </w:rPr>
                              <w:t xml:space="preserve">Diskutieren Sie in der Gruppe die </w:t>
                            </w:r>
                            <w:r>
                              <w:rPr>
                                <w:rFonts w:ascii="Tahoma" w:hAnsi="Tahoma" w:cs="Tahoma"/>
                              </w:rPr>
                              <w:t>einzelnen</w:t>
                            </w:r>
                            <w:r w:rsidR="00842075">
                              <w:rPr>
                                <w:rFonts w:ascii="Tahoma" w:hAnsi="Tahoma" w:cs="Tahoma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 w:cs="Tahoma"/>
                              </w:rPr>
                              <w:t>Argumente</w:t>
                            </w:r>
                            <w:r w:rsidR="00842075">
                              <w:rPr>
                                <w:rFonts w:ascii="Tahoma" w:hAnsi="Tahoma" w:cs="Tahoma"/>
                              </w:rPr>
                              <w:t>.</w:t>
                            </w:r>
                          </w:p>
                          <w:p w14:paraId="1BDDE75B" w14:textId="77777777" w:rsidR="00DB5F75" w:rsidRPr="00842075" w:rsidRDefault="00DB5F75" w:rsidP="00842075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 xml:space="preserve">PA: Finden Sie einen Partner aus der anderen Gruppe und stellen Sie diesem knapp die diskutierten Argumente Ihrer Position (Pro oder Kontra) vor.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5CE32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-3.4pt;margin-top:471.6pt;width:495pt;height:11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" fillcolor="#92cddc [1944]">
                <v:textbox>
                  <w:txbxContent>
                    <w:p w14:paraId="0B4A723A" w14:textId="77777777" w:rsidR="00842075" w:rsidRDefault="00842075">
                      <w:pPr>
                        <w:rPr>
                          <w:rFonts w:ascii="Tahoma" w:hAnsi="Tahoma" w:cs="Tahoma"/>
                        </w:rPr>
                      </w:pPr>
                      <w:r w:rsidRPr="00842075">
                        <w:rPr>
                          <w:rFonts w:ascii="Tahoma" w:hAnsi="Tahoma" w:cs="Tahoma"/>
                          <w:b/>
                          <w:bCs/>
                        </w:rPr>
                        <w:t>Aufgabe</w:t>
                      </w:r>
                      <w:r>
                        <w:rPr>
                          <w:rFonts w:ascii="Tahoma" w:hAnsi="Tahoma" w:cs="Tahoma"/>
                        </w:rPr>
                        <w:t>:</w:t>
                      </w:r>
                    </w:p>
                    <w:p w14:paraId="420CE15A" w14:textId="77777777" w:rsidR="00842075" w:rsidRDefault="00DB5F75" w:rsidP="00842075">
                      <w:pPr>
                        <w:pStyle w:val="Listenabsatz"/>
                        <w:numPr>
                          <w:ilvl w:val="0"/>
                          <w:numId w:val="3"/>
                        </w:numPr>
                        <w:rPr>
                          <w:rFonts w:ascii="Tahoma" w:hAnsi="Tahoma" w:cs="Tahoma"/>
                        </w:rPr>
                      </w:pPr>
                      <w:r>
                        <w:rPr>
                          <w:rFonts w:ascii="Tahoma" w:hAnsi="Tahoma" w:cs="Tahoma"/>
                        </w:rPr>
                        <w:t xml:space="preserve">EA: </w:t>
                      </w:r>
                      <w:r w:rsidR="00842075" w:rsidRPr="00842075">
                        <w:rPr>
                          <w:rFonts w:ascii="Tahoma" w:hAnsi="Tahoma" w:cs="Tahoma"/>
                        </w:rPr>
                        <w:t>Warum heiraten? Lesen Sie obigen Dialog und markieren Sie Pro- bzw. Kontraargumente, welche in der Diskussion zum Vorschein kommen</w:t>
                      </w:r>
                      <w:r>
                        <w:rPr>
                          <w:rFonts w:ascii="Tahoma" w:hAnsi="Tahoma" w:cs="Tahoma"/>
                        </w:rPr>
                        <w:t>. Notieren Sie die Argumente in eigenen Worten</w:t>
                      </w:r>
                      <w:r w:rsidR="00842075" w:rsidRPr="00842075">
                        <w:rPr>
                          <w:rFonts w:ascii="Tahoma" w:hAnsi="Tahoma" w:cs="Tahoma"/>
                        </w:rPr>
                        <w:t xml:space="preserve"> auf das Farbpapier.</w:t>
                      </w:r>
                    </w:p>
                    <w:p w14:paraId="032E2213" w14:textId="77777777" w:rsidR="00842075" w:rsidRDefault="00DB5F75" w:rsidP="00842075">
                      <w:pPr>
                        <w:pStyle w:val="Listenabsatz"/>
                        <w:numPr>
                          <w:ilvl w:val="0"/>
                          <w:numId w:val="3"/>
                        </w:numPr>
                        <w:rPr>
                          <w:rFonts w:ascii="Tahoma" w:hAnsi="Tahoma" w:cs="Tahoma"/>
                        </w:rPr>
                      </w:pPr>
                      <w:r>
                        <w:rPr>
                          <w:rFonts w:ascii="Tahoma" w:hAnsi="Tahoma" w:cs="Tahoma"/>
                        </w:rPr>
                        <w:t xml:space="preserve">GA: </w:t>
                      </w:r>
                      <w:r w:rsidR="00842075">
                        <w:rPr>
                          <w:rFonts w:ascii="Tahoma" w:hAnsi="Tahoma" w:cs="Tahoma"/>
                        </w:rPr>
                        <w:t xml:space="preserve">Diskutieren Sie in der Gruppe die </w:t>
                      </w:r>
                      <w:r>
                        <w:rPr>
                          <w:rFonts w:ascii="Tahoma" w:hAnsi="Tahoma" w:cs="Tahoma"/>
                        </w:rPr>
                        <w:t>einzelnen</w:t>
                      </w:r>
                      <w:r w:rsidR="00842075">
                        <w:rPr>
                          <w:rFonts w:ascii="Tahoma" w:hAnsi="Tahoma" w:cs="Tahoma"/>
                        </w:rPr>
                        <w:t xml:space="preserve"> </w:t>
                      </w:r>
                      <w:r>
                        <w:rPr>
                          <w:rFonts w:ascii="Tahoma" w:hAnsi="Tahoma" w:cs="Tahoma"/>
                        </w:rPr>
                        <w:t>Argumente</w:t>
                      </w:r>
                      <w:r w:rsidR="00842075">
                        <w:rPr>
                          <w:rFonts w:ascii="Tahoma" w:hAnsi="Tahoma" w:cs="Tahoma"/>
                        </w:rPr>
                        <w:t>.</w:t>
                      </w:r>
                    </w:p>
                    <w:p w14:paraId="1BDDE75B" w14:textId="77777777" w:rsidR="00DB5F75" w:rsidRPr="00842075" w:rsidRDefault="00DB5F75" w:rsidP="00842075">
                      <w:pPr>
                        <w:pStyle w:val="Listenabsatz"/>
                        <w:numPr>
                          <w:ilvl w:val="0"/>
                          <w:numId w:val="3"/>
                        </w:numPr>
                        <w:rPr>
                          <w:rFonts w:ascii="Tahoma" w:hAnsi="Tahoma" w:cs="Tahoma"/>
                        </w:rPr>
                      </w:pPr>
                      <w:r>
                        <w:rPr>
                          <w:rFonts w:ascii="Tahoma" w:hAnsi="Tahoma" w:cs="Tahoma"/>
                        </w:rPr>
                        <w:t xml:space="preserve">PA: Finden Sie einen Partner aus der anderen Gruppe und stellen Sie diesem knapp die diskutierten Argumente Ihrer Position (Pro oder Kontra) vor.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5F75">
        <w:rPr>
          <w:rFonts w:ascii="Tahoma" w:hAnsi="Tahoma" w:cs="Tahoma"/>
          <w:b/>
          <w:bCs/>
          <w:i/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B412944" wp14:editId="4DD8F6BC">
                <wp:simplePos x="0" y="0"/>
                <wp:positionH relativeFrom="column">
                  <wp:posOffset>-494030</wp:posOffset>
                </wp:positionH>
                <wp:positionV relativeFrom="paragraph">
                  <wp:posOffset>433070</wp:posOffset>
                </wp:positionV>
                <wp:extent cx="7031355" cy="5422900"/>
                <wp:effectExtent l="0" t="0" r="0" b="6350"/>
                <wp:wrapTight wrapText="bothSides">
                  <wp:wrapPolygon edited="0">
                    <wp:start x="0" y="0"/>
                    <wp:lineTo x="0" y="21549"/>
                    <wp:lineTo x="21536" y="21549"/>
                    <wp:lineTo x="21536" y="0"/>
                    <wp:lineTo x="0" y="0"/>
                  </wp:wrapPolygon>
                </wp:wrapTight>
                <wp:docPr id="9" name="Gruppieren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1355" cy="5422900"/>
                          <a:chOff x="0" y="0"/>
                          <a:chExt cx="7539355" cy="5911850"/>
                        </a:xfrm>
                      </wpg:grpSpPr>
                      <pic:pic xmlns:pic="http://schemas.openxmlformats.org/drawingml/2006/picture">
                        <pic:nvPicPr>
                          <pic:cNvPr id="5" name="Grafik 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9355" cy="591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Grafik 8" descr="Bildergebnis für Novalanalove hochzeit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B1ADB9" id="Gruppieren 9" o:spid="_x0000_s1026" style="position:absolute;margin-left:-38.9pt;margin-top:34.1pt;width:553.65pt;height:427pt;z-index:251660288;mso-width-relative:margin;mso-height-relative:margin" coordsize="75393,5911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5" o:spid="_x0000_s1027" type="#_x0000_t75" style="position:absolute;width:75393;height:59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">
                  <v:imagedata r:id="rId13" o:title=""/>
                </v:shape>
                <v:shape id="Grafik 8" o:spid="_x0000_s1028" type="#_x0000_t75" alt="Bildergebnis für Novalanalove hochzeit" style="position:absolute;width:14947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">
                  <v:imagedata r:id="rId14" o:title="Bildergebnis für Novalanalove hochzeit"/>
                </v:shape>
                <w10:wrap type="tight"/>
              </v:group>
            </w:pict>
          </mc:Fallback>
        </mc:AlternateContent>
      </w:r>
    </w:p>
    <w:p w14:paraId="16E3B573" w14:textId="77777777" w:rsidR="003C5851" w:rsidRDefault="003C5851" w:rsidP="00C15775">
      <w:pPr>
        <w:suppressLineNumbers/>
        <w:tabs>
          <w:tab w:val="left" w:pos="3210"/>
        </w:tabs>
        <w:rPr>
          <w:rFonts w:ascii="Tahoma" w:hAnsi="Tahoma" w:cs="Tahoma"/>
          <w:sz w:val="32"/>
          <w:szCs w:val="32"/>
        </w:rPr>
      </w:pPr>
    </w:p>
    <w:p w14:paraId="38B4C156" w14:textId="77777777" w:rsidR="003C5851" w:rsidRPr="003C5851" w:rsidRDefault="003C5851" w:rsidP="00C15775">
      <w:pPr>
        <w:suppressLineNumbers/>
        <w:rPr>
          <w:rFonts w:ascii="Tahoma" w:hAnsi="Tahoma" w:cs="Tahoma"/>
          <w:sz w:val="32"/>
          <w:szCs w:val="32"/>
        </w:rPr>
      </w:pPr>
    </w:p>
    <w:p w14:paraId="0969E1CD" w14:textId="77777777" w:rsidR="003C5851" w:rsidRPr="003C5851" w:rsidRDefault="003C5851" w:rsidP="00C15775">
      <w:pPr>
        <w:suppressLineNumbers/>
        <w:rPr>
          <w:rFonts w:ascii="Tahoma" w:hAnsi="Tahoma" w:cs="Tahoma"/>
          <w:sz w:val="32"/>
          <w:szCs w:val="32"/>
        </w:rPr>
      </w:pPr>
    </w:p>
    <w:p w14:paraId="3E083BFB" w14:textId="77777777" w:rsidR="003C5851" w:rsidRPr="003C5851" w:rsidRDefault="003C5851" w:rsidP="00C15775">
      <w:pPr>
        <w:suppressLineNumbers/>
        <w:rPr>
          <w:rFonts w:ascii="Tahoma" w:hAnsi="Tahoma" w:cs="Tahoma"/>
          <w:sz w:val="32"/>
          <w:szCs w:val="32"/>
        </w:rPr>
      </w:pPr>
    </w:p>
    <w:p w14:paraId="5CF1E319" w14:textId="77777777" w:rsidR="00894CC5" w:rsidRPr="00894CC5" w:rsidRDefault="00DB5F75" w:rsidP="00894CC5">
      <w:pPr>
        <w:suppressLineNumbers/>
        <w:jc w:val="center"/>
        <w:rPr>
          <w:rFonts w:ascii="Tahoma" w:hAnsi="Tahoma" w:cs="Tahoma"/>
          <w:b/>
          <w:bCs/>
          <w:i/>
          <w:iCs/>
          <w:sz w:val="40"/>
          <w:szCs w:val="40"/>
        </w:rPr>
      </w:pPr>
      <w:r>
        <w:rPr>
          <w:rFonts w:ascii="Tahoma" w:hAnsi="Tahoma" w:cs="Tahoma"/>
          <w:b/>
          <w:bCs/>
          <w:i/>
          <w:iCs/>
          <w:sz w:val="40"/>
          <w:szCs w:val="40"/>
        </w:rPr>
        <w:lastRenderedPageBreak/>
        <w:t>Verliebt, verlobt, …verheiratet</w:t>
      </w:r>
      <w:r w:rsidRPr="003C5851">
        <w:rPr>
          <w:rFonts w:ascii="Tahoma" w:hAnsi="Tahoma" w:cs="Tahoma"/>
          <w:b/>
          <w:bCs/>
          <w:i/>
          <w:iCs/>
          <w:sz w:val="40"/>
          <w:szCs w:val="40"/>
        </w:rPr>
        <w:t>?</w:t>
      </w:r>
      <w:r>
        <w:rPr>
          <w:rFonts w:ascii="Tahoma" w:hAnsi="Tahoma" w:cs="Tahoma"/>
          <w:b/>
          <w:bCs/>
          <w:i/>
          <w:iCs/>
          <w:sz w:val="40"/>
          <w:szCs w:val="40"/>
        </w:rPr>
        <w:t xml:space="preserve"> Chancen und Grenzen einer Ehe</w:t>
      </w:r>
    </w:p>
    <w:p w14:paraId="46A22AE5" w14:textId="77777777" w:rsidR="003C5851" w:rsidRPr="003C5851" w:rsidRDefault="00E56352" w:rsidP="00C15775">
      <w:pPr>
        <w:suppressLineNumbers/>
        <w:rPr>
          <w:rFonts w:ascii="Tahoma" w:hAnsi="Tahoma" w:cs="Tahoma"/>
          <w:sz w:val="32"/>
          <w:szCs w:val="32"/>
        </w:rPr>
      </w:pPr>
      <w:r>
        <w:rPr>
          <w:rFonts w:ascii="Tahoma" w:hAnsi="Tahoma" w:cs="Tahoma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77E6CC1" wp14:editId="681EF583">
                <wp:simplePos x="0" y="0"/>
                <wp:positionH relativeFrom="column">
                  <wp:posOffset>12065</wp:posOffset>
                </wp:positionH>
                <wp:positionV relativeFrom="paragraph">
                  <wp:posOffset>77470</wp:posOffset>
                </wp:positionV>
                <wp:extent cx="6426200" cy="3422650"/>
                <wp:effectExtent l="57150" t="38100" r="69850" b="101600"/>
                <wp:wrapNone/>
                <wp:docPr id="15" name="Gruppieren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6200" cy="3422650"/>
                          <a:chOff x="0" y="0"/>
                          <a:chExt cx="6426200" cy="4362450"/>
                        </a:xfrm>
                      </wpg:grpSpPr>
                      <wps:wsp>
                        <wps:cNvPr id="12" name="Rechteck: abgeschrägt 12"/>
                        <wps:cNvSpPr/>
                        <wps:spPr>
                          <a:xfrm>
                            <a:off x="0" y="0"/>
                            <a:ext cx="6426200" cy="4362450"/>
                          </a:xfrm>
                          <a:prstGeom prst="bevel">
                            <a:avLst>
                              <a:gd name="adj" fmla="val 4785"/>
                            </a:avLst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6839D" w14:textId="77777777" w:rsidR="00DB5F75" w:rsidRPr="00DB5F75" w:rsidRDefault="00DB5F75" w:rsidP="00DB5F75">
                              <w:pPr>
                                <w:rPr>
                                  <w:rFonts w:ascii="Segoe Print" w:hAnsi="Segoe Print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feld 13"/>
                        <wps:cNvSpPr txBox="1"/>
                        <wps:spPr>
                          <a:xfrm>
                            <a:off x="3422650" y="304800"/>
                            <a:ext cx="2628900" cy="3784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A571E" w14:textId="77777777" w:rsidR="00DB5F75" w:rsidRDefault="00DB5F75" w:rsidP="00DB5F75">
                              <w:pPr>
                                <w:jc w:val="center"/>
                                <w:rPr>
                                  <w:rFonts w:ascii="Segoe Print" w:hAnsi="Segoe Print"/>
                                  <w:sz w:val="24"/>
                                  <w:szCs w:val="24"/>
                                </w:rPr>
                              </w:pPr>
                              <w:r w:rsidRPr="00DB5F75">
                                <w:rPr>
                                  <w:rFonts w:ascii="Segoe Print" w:hAnsi="Segoe Print"/>
                                  <w:sz w:val="24"/>
                                  <w:szCs w:val="24"/>
                                </w:rPr>
                                <w:t xml:space="preserve">Grenzen (Kontra): </w:t>
                              </w:r>
                            </w:p>
                            <w:p w14:paraId="779D0CD6" w14:textId="77777777" w:rsidR="00DB5F75" w:rsidRDefault="00DB5F75" w:rsidP="00DB5F75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_________________________________________________________________________________________________________________________________________________________________________________________________________________________________</w:t>
                              </w:r>
                              <w:r w:rsidR="00894CC5">
                                <w:rPr>
                                  <w:sz w:val="36"/>
                                  <w:szCs w:val="36"/>
                                </w:rPr>
                                <w:t>___</w:t>
                              </w:r>
                            </w:p>
                            <w:p w14:paraId="5F026002" w14:textId="77777777" w:rsidR="00DB5F75" w:rsidRDefault="00DB5F7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feld 14"/>
                        <wps:cNvSpPr txBox="1"/>
                        <wps:spPr>
                          <a:xfrm>
                            <a:off x="254000" y="304800"/>
                            <a:ext cx="2825750" cy="3816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507A16" w14:textId="77777777" w:rsidR="00894CC5" w:rsidRPr="00DB5F75" w:rsidRDefault="00894CC5" w:rsidP="00894CC5">
                              <w:pPr>
                                <w:jc w:val="center"/>
                                <w:rPr>
                                  <w:rFonts w:ascii="Segoe Print" w:hAnsi="Segoe Print"/>
                                  <w:sz w:val="24"/>
                                  <w:szCs w:val="24"/>
                                </w:rPr>
                              </w:pPr>
                              <w:r w:rsidRPr="00DB5F75">
                                <w:rPr>
                                  <w:rFonts w:ascii="Segoe Print" w:hAnsi="Segoe Print"/>
                                  <w:sz w:val="24"/>
                                  <w:szCs w:val="24"/>
                                </w:rPr>
                                <w:t>Chancen (Pro):</w:t>
                              </w:r>
                            </w:p>
                            <w:p w14:paraId="16689581" w14:textId="77777777" w:rsidR="00894CC5" w:rsidRPr="00894CC5" w:rsidRDefault="00894CC5" w:rsidP="00894CC5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________________________________________________________________________________________________________________________________________________________________________________________________________________________________________________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E6CC1" id="Gruppieren 15" o:spid="_x0000_s1027" style="position:absolute;margin-left:.95pt;margin-top:6.1pt;width:506pt;height:269.5pt;z-index:251668480;mso-height-relative:margin" coordsize="64262,43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"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switch="" xrange="0,10800"/>
                  </v:handles>
                  <o:complex v:ext="view"/>
                </v:shapetype>
                <v:shape id="Rechteck: abgeschrägt 12" o:spid="_x0000_s1028" type="#_x0000_t84" style="position:absolute;width:64262;height:43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" adj="1034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14:paraId="6B16839D" w14:textId="77777777" w:rsidR="00DB5F75" w:rsidRPr="00DB5F75" w:rsidRDefault="00DB5F75" w:rsidP="00DB5F75">
                        <w:pPr>
                          <w:rPr>
                            <w:rFonts w:ascii="Segoe Print" w:hAnsi="Segoe Print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Textfeld 13" o:spid="_x0000_s1029" type="#_x0000_t202" style="position:absolute;left:34226;top:3048;width:26289;height:37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T4xAAAANs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CTFhPjEAAAA2wAAAA8A&#10;AAAAAAAAAAAAAAAABwIAAGRycy9kb3ducmV2LnhtbFBLBQYAAAAAAwADALcAAAD4AgAAAAA=&#10;" filled="f" stroked="f" strokeweight=".5pt">
                  <v:textbox>
                    <w:txbxContent>
                      <w:p w14:paraId="516A571E" w14:textId="77777777" w:rsidR="00DB5F75" w:rsidRDefault="00DB5F75" w:rsidP="00DB5F75">
                        <w:pPr>
                          <w:jc w:val="center"/>
                          <w:rPr>
                            <w:rFonts w:ascii="Segoe Print" w:hAnsi="Segoe Print"/>
                            <w:sz w:val="24"/>
                            <w:szCs w:val="24"/>
                          </w:rPr>
                        </w:pPr>
                        <w:r w:rsidRPr="00DB5F75">
                          <w:rPr>
                            <w:rFonts w:ascii="Segoe Print" w:hAnsi="Segoe Print"/>
                            <w:sz w:val="24"/>
                            <w:szCs w:val="24"/>
                          </w:rPr>
                          <w:t xml:space="preserve">Grenzen (Kontra): </w:t>
                        </w:r>
                      </w:p>
                      <w:p w14:paraId="779D0CD6" w14:textId="77777777" w:rsidR="00DB5F75" w:rsidRDefault="00DB5F75" w:rsidP="00DB5F75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_________________________________________________________________________________________________________________________________________________________________________________________________________________________________</w:t>
                        </w:r>
                        <w:r w:rsidR="00894CC5">
                          <w:rPr>
                            <w:sz w:val="36"/>
                            <w:szCs w:val="36"/>
                          </w:rPr>
                          <w:t>___</w:t>
                        </w:r>
                      </w:p>
                      <w:p w14:paraId="5F026002" w14:textId="77777777" w:rsidR="00DB5F75" w:rsidRDefault="00DB5F75"/>
                    </w:txbxContent>
                  </v:textbox>
                </v:shape>
                <v:shape id="Textfeld 14" o:spid="_x0000_s1030" type="#_x0000_t202" style="position:absolute;left:2540;top:3048;width:28257;height:38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5C507A16" w14:textId="77777777" w:rsidR="00894CC5" w:rsidRPr="00DB5F75" w:rsidRDefault="00894CC5" w:rsidP="00894CC5">
                        <w:pPr>
                          <w:jc w:val="center"/>
                          <w:rPr>
                            <w:rFonts w:ascii="Segoe Print" w:hAnsi="Segoe Print"/>
                            <w:sz w:val="24"/>
                            <w:szCs w:val="24"/>
                          </w:rPr>
                        </w:pPr>
                        <w:r w:rsidRPr="00DB5F75">
                          <w:rPr>
                            <w:rFonts w:ascii="Segoe Print" w:hAnsi="Segoe Print"/>
                            <w:sz w:val="24"/>
                            <w:szCs w:val="24"/>
                          </w:rPr>
                          <w:t>Chancen (Pro):</w:t>
                        </w:r>
                      </w:p>
                      <w:p w14:paraId="16689581" w14:textId="77777777" w:rsidR="00894CC5" w:rsidRPr="00894CC5" w:rsidRDefault="00894CC5" w:rsidP="00894CC5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________________________________________________________________________________________________________________________________________________________________________________________________________________________________________________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5473D9" w14:textId="77777777" w:rsidR="003C5851" w:rsidRPr="003C5851" w:rsidRDefault="003C5851" w:rsidP="00C15775">
      <w:pPr>
        <w:suppressLineNumbers/>
        <w:rPr>
          <w:rFonts w:ascii="Tahoma" w:hAnsi="Tahoma" w:cs="Tahoma"/>
          <w:sz w:val="32"/>
          <w:szCs w:val="32"/>
        </w:rPr>
      </w:pPr>
    </w:p>
    <w:p w14:paraId="00ED31D0" w14:textId="77777777" w:rsidR="003C5851" w:rsidRDefault="003C5851" w:rsidP="00C15775">
      <w:pPr>
        <w:suppressLineNumbers/>
        <w:rPr>
          <w:rFonts w:ascii="Tahoma" w:hAnsi="Tahoma" w:cs="Tahoma"/>
          <w:sz w:val="32"/>
          <w:szCs w:val="32"/>
        </w:rPr>
      </w:pPr>
    </w:p>
    <w:p w14:paraId="269CB435" w14:textId="77777777" w:rsidR="00E56352" w:rsidRDefault="00E56352" w:rsidP="00C15775">
      <w:pPr>
        <w:suppressLineNumbers/>
        <w:rPr>
          <w:rFonts w:ascii="Tahoma" w:hAnsi="Tahoma" w:cs="Tahoma"/>
          <w:sz w:val="32"/>
          <w:szCs w:val="32"/>
        </w:rPr>
      </w:pPr>
    </w:p>
    <w:p w14:paraId="64BA1F35" w14:textId="77777777" w:rsidR="00E56352" w:rsidRDefault="00E56352" w:rsidP="00C15775">
      <w:pPr>
        <w:suppressLineNumbers/>
        <w:rPr>
          <w:rFonts w:ascii="Tahoma" w:hAnsi="Tahoma" w:cs="Tahoma"/>
          <w:sz w:val="32"/>
          <w:szCs w:val="32"/>
        </w:rPr>
      </w:pPr>
    </w:p>
    <w:p w14:paraId="534C244F" w14:textId="77777777" w:rsidR="00E56352" w:rsidRDefault="00E56352" w:rsidP="00C15775">
      <w:pPr>
        <w:suppressLineNumbers/>
        <w:rPr>
          <w:rFonts w:ascii="Tahoma" w:hAnsi="Tahoma" w:cs="Tahoma"/>
          <w:sz w:val="32"/>
          <w:szCs w:val="32"/>
        </w:rPr>
      </w:pPr>
    </w:p>
    <w:p w14:paraId="2B19CA02" w14:textId="77777777" w:rsidR="00E56352" w:rsidRDefault="00E56352" w:rsidP="00C15775">
      <w:pPr>
        <w:suppressLineNumbers/>
        <w:rPr>
          <w:rFonts w:ascii="Tahoma" w:hAnsi="Tahoma" w:cs="Tahoma"/>
          <w:sz w:val="32"/>
          <w:szCs w:val="32"/>
        </w:rPr>
      </w:pPr>
    </w:p>
    <w:p w14:paraId="17678A5E" w14:textId="77777777" w:rsidR="00E56352" w:rsidRDefault="00E56352" w:rsidP="00C15775">
      <w:pPr>
        <w:suppressLineNumbers/>
        <w:rPr>
          <w:rFonts w:ascii="Tahoma" w:hAnsi="Tahoma" w:cs="Tahoma"/>
          <w:sz w:val="32"/>
          <w:szCs w:val="32"/>
        </w:rPr>
      </w:pPr>
    </w:p>
    <w:p w14:paraId="7A33F13E" w14:textId="77777777" w:rsidR="00E56352" w:rsidRDefault="00E56352" w:rsidP="00C15775">
      <w:pPr>
        <w:suppressLineNumbers/>
        <w:rPr>
          <w:rFonts w:ascii="Tahoma" w:hAnsi="Tahoma" w:cs="Tahoma"/>
          <w:sz w:val="32"/>
          <w:szCs w:val="32"/>
        </w:rPr>
      </w:pPr>
    </w:p>
    <w:p w14:paraId="35BAC119" w14:textId="77777777" w:rsidR="00E56352" w:rsidRDefault="00E56352" w:rsidP="00C15775">
      <w:pPr>
        <w:suppressLineNumbers/>
        <w:rPr>
          <w:rFonts w:ascii="Tahoma" w:hAnsi="Tahoma" w:cs="Tahoma"/>
          <w:sz w:val="32"/>
          <w:szCs w:val="32"/>
        </w:rPr>
      </w:pPr>
    </w:p>
    <w:p w14:paraId="588EB35F" w14:textId="77777777" w:rsidR="00E56352" w:rsidRPr="003C5851" w:rsidRDefault="00E56352" w:rsidP="00C15775">
      <w:pPr>
        <w:suppressLineNumbers/>
        <w:rPr>
          <w:rFonts w:ascii="Tahoma" w:hAnsi="Tahoma" w:cs="Tahoma"/>
          <w:sz w:val="32"/>
          <w:szCs w:val="32"/>
        </w:rPr>
      </w:pPr>
    </w:p>
    <w:p w14:paraId="758434CD" w14:textId="77777777" w:rsidR="003C5851" w:rsidRPr="003C5851" w:rsidRDefault="003C5851" w:rsidP="00C15775">
      <w:pPr>
        <w:suppressLineNumbers/>
        <w:rPr>
          <w:rFonts w:ascii="Tahoma" w:hAnsi="Tahoma" w:cs="Tahoma"/>
          <w:sz w:val="32"/>
          <w:szCs w:val="32"/>
        </w:rPr>
      </w:pPr>
    </w:p>
    <w:p w14:paraId="6BEA8EE3" w14:textId="77777777" w:rsidR="00E56352" w:rsidRDefault="00E56352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  <w:sectPr w:rsidR="00E56352" w:rsidSect="00E56352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992" w:right="851" w:bottom="851" w:left="851" w:header="397" w:footer="301" w:gutter="567"/>
          <w:cols w:space="708"/>
          <w:docGrid w:linePitch="360"/>
        </w:sectPr>
      </w:pPr>
    </w:p>
    <w:p w14:paraId="20788265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b/>
          <w:bCs/>
          <w:i/>
          <w:iCs/>
          <w:lang w:eastAsia="de-DE"/>
        </w:rPr>
      </w:pPr>
      <w:r w:rsidRPr="00E56352">
        <w:rPr>
          <w:rFonts w:ascii="Tahoma" w:eastAsia="Times New Roman" w:hAnsi="Tahoma" w:cs="Tahoma"/>
          <w:b/>
          <w:bCs/>
          <w:i/>
          <w:iCs/>
          <w:lang w:eastAsia="de-DE"/>
        </w:rPr>
        <w:t>Ehescheidung und Eheverzicht</w:t>
      </w:r>
      <w:r w:rsidR="00E56352">
        <w:rPr>
          <w:rFonts w:ascii="Tahoma" w:eastAsia="Times New Roman" w:hAnsi="Tahoma" w:cs="Tahoma"/>
          <w:b/>
          <w:bCs/>
          <w:i/>
          <w:iCs/>
          <w:lang w:eastAsia="de-DE"/>
        </w:rPr>
        <w:t xml:space="preserve"> (</w:t>
      </w:r>
      <w:proofErr w:type="spellStart"/>
      <w:r w:rsidR="00E56352" w:rsidRPr="00E56352">
        <w:rPr>
          <w:rFonts w:ascii="Tahoma" w:eastAsia="Times New Roman" w:hAnsi="Tahoma" w:cs="Tahoma"/>
          <w:b/>
          <w:bCs/>
          <w:i/>
          <w:iCs/>
          <w:lang w:eastAsia="de-DE"/>
        </w:rPr>
        <w:t>Mt</w:t>
      </w:r>
      <w:proofErr w:type="spellEnd"/>
      <w:r w:rsidR="00E56352" w:rsidRPr="00E56352">
        <w:rPr>
          <w:rFonts w:ascii="Tahoma" w:eastAsia="Times New Roman" w:hAnsi="Tahoma" w:cs="Tahoma"/>
          <w:b/>
          <w:bCs/>
          <w:i/>
          <w:iCs/>
          <w:lang w:eastAsia="de-DE"/>
        </w:rPr>
        <w:t xml:space="preserve"> 19,3-12</w:t>
      </w:r>
      <w:r w:rsidR="00E56352">
        <w:rPr>
          <w:rFonts w:ascii="Tahoma" w:eastAsia="Times New Roman" w:hAnsi="Tahoma" w:cs="Tahoma"/>
          <w:b/>
          <w:bCs/>
          <w:i/>
          <w:iCs/>
          <w:lang w:eastAsia="de-DE"/>
        </w:rPr>
        <w:t>)</w:t>
      </w:r>
    </w:p>
    <w:p w14:paraId="4A2F0DC5" w14:textId="77777777" w:rsidR="00E56352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1 Und es geschah, als Jesus diese Reden beendet hatte, begab er sich von Galiläa weg und kam in das Gebiet von Judäa, jenseits des Jordan.</w:t>
      </w:r>
    </w:p>
    <w:p w14:paraId="0A30176F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2 Und es folgten ihm große Volksmengen, und er heilte sie dort.</w:t>
      </w:r>
    </w:p>
    <w:p w14:paraId="71FFC122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3 Und Pharisäer kamen zu ihm, versuchten ihn und sprachen: Ist es einem Mann erlaubt, aus jeder beliebigen Ursache seine Frau zu entlassen?</w:t>
      </w:r>
    </w:p>
    <w:p w14:paraId="7BA11DF3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4 Er aber antwortete und sprach: Habt ihr nicht gelesen, dass der, welcher sie schuf, sie von Anfang an als Mann und Frau schuf</w:t>
      </w:r>
    </w:p>
    <w:p w14:paraId="6F06E2FE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5 und sprach: "Darum wird ein Mensch Vater und Mutter verlassen und seiner Frau anhängen, und es werden die zwei ein Fleisch sein"</w:t>
      </w:r>
      <w:r w:rsidR="00E56352">
        <w:rPr>
          <w:rFonts w:ascii="Tahoma" w:eastAsia="Times New Roman" w:hAnsi="Tahoma" w:cs="Tahoma"/>
          <w:lang w:eastAsia="de-DE"/>
        </w:rPr>
        <w:t>.</w:t>
      </w:r>
    </w:p>
    <w:p w14:paraId="763F23E1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6 so dass sie nicht mehr zwei sind, sondern ein Fleisch? Was nun Gott zusammengefügt hat, soll der Mensch nicht scheiden.</w:t>
      </w:r>
    </w:p>
    <w:p w14:paraId="6F506772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7 Sie sagen zu ihm: Warum hat denn Mose geboten, einen Scheidebrief zu geben und zu entlassen?</w:t>
      </w:r>
    </w:p>
    <w:p w14:paraId="7A9D723A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 xml:space="preserve">8 Er spricht zu ihnen: Mose hat wegen eurer </w:t>
      </w:r>
      <w:proofErr w:type="spellStart"/>
      <w:r w:rsidRPr="00E56352">
        <w:rPr>
          <w:rFonts w:ascii="Tahoma" w:eastAsia="Times New Roman" w:hAnsi="Tahoma" w:cs="Tahoma"/>
          <w:lang w:eastAsia="de-DE"/>
        </w:rPr>
        <w:t>Herzenshärtigkeit</w:t>
      </w:r>
      <w:proofErr w:type="spellEnd"/>
      <w:r w:rsidRPr="00E56352">
        <w:rPr>
          <w:rFonts w:ascii="Tahoma" w:eastAsia="Times New Roman" w:hAnsi="Tahoma" w:cs="Tahoma"/>
          <w:lang w:eastAsia="de-DE"/>
        </w:rPr>
        <w:t xml:space="preserve"> euch gestattet, eure Frauen zu entlassen; von Anfang an aber ist es nicht so gewesen.</w:t>
      </w:r>
    </w:p>
    <w:p w14:paraId="053417FB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9 Ich sage euch aber, dass, wer immer seine Frau entlässt, außer wegen Hurerei, und eine andere heiratet, Ehebruch begeht; und wer eine Entlassene heiratet, begeht Ehebruch.</w:t>
      </w:r>
    </w:p>
    <w:p w14:paraId="3A88A3DE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10 Seine Jünger sagen zu ihm: Wenn die Sache des Mannes mit der Frau so steht, so ist es nicht ratsam zu heiraten.</w:t>
      </w:r>
    </w:p>
    <w:p w14:paraId="27035185" w14:textId="77777777" w:rsidR="00894CC5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>11 Er aber sprach zu ihnen: Nicht alle fassen dieses Wort, sondern die, denen es gegeben ist;</w:t>
      </w:r>
    </w:p>
    <w:p w14:paraId="455B14F0" w14:textId="77777777" w:rsidR="003C5851" w:rsidRPr="00E56352" w:rsidRDefault="00894CC5" w:rsidP="00E56352">
      <w:pPr>
        <w:spacing w:before="100" w:beforeAutospacing="1" w:after="100" w:afterAutospacing="1"/>
        <w:jc w:val="both"/>
        <w:rPr>
          <w:rFonts w:ascii="Tahoma" w:eastAsia="Times New Roman" w:hAnsi="Tahoma" w:cs="Tahoma"/>
          <w:lang w:eastAsia="de-DE"/>
        </w:rPr>
      </w:pPr>
      <w:r w:rsidRPr="00E56352">
        <w:rPr>
          <w:rFonts w:ascii="Tahoma" w:eastAsia="Times New Roman" w:hAnsi="Tahoma" w:cs="Tahoma"/>
          <w:lang w:eastAsia="de-DE"/>
        </w:rPr>
        <w:t xml:space="preserve">12 denn es gibt Verschnittene, die von Mutterleib so geboren sind; und es gibt Verschnittene, die von den Menschen verschnitten worden sind; und es gibt Verschnittene, die sich selbst verschnitten </w:t>
      </w:r>
      <w:proofErr w:type="gramStart"/>
      <w:r w:rsidRPr="00E56352">
        <w:rPr>
          <w:rFonts w:ascii="Tahoma" w:eastAsia="Times New Roman" w:hAnsi="Tahoma" w:cs="Tahoma"/>
          <w:lang w:eastAsia="de-DE"/>
        </w:rPr>
        <w:t>haben</w:t>
      </w:r>
      <w:proofErr w:type="gramEnd"/>
      <w:r w:rsidRPr="00E56352">
        <w:rPr>
          <w:rFonts w:ascii="Tahoma" w:eastAsia="Times New Roman" w:hAnsi="Tahoma" w:cs="Tahoma"/>
          <w:lang w:eastAsia="de-DE"/>
        </w:rPr>
        <w:t xml:space="preserve"> um des Reiches der Himmel willen. Wer es fassen kann, der fasse es.</w:t>
      </w:r>
    </w:p>
    <w:sectPr w:rsidR="003C5851" w:rsidRPr="00E56352" w:rsidSect="00E56352">
      <w:type w:val="continuous"/>
      <w:pgSz w:w="11906" w:h="16838"/>
      <w:pgMar w:top="992" w:right="851" w:bottom="851" w:left="851" w:header="397" w:footer="301" w:gutter="567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39E8BD" w14:textId="77777777" w:rsidR="003F60C1" w:rsidRDefault="003F60C1" w:rsidP="00C869C5">
      <w:pPr>
        <w:spacing w:after="0"/>
      </w:pPr>
      <w:r>
        <w:separator/>
      </w:r>
    </w:p>
  </w:endnote>
  <w:endnote w:type="continuationSeparator" w:id="0">
    <w:p w14:paraId="49A55D05" w14:textId="77777777" w:rsidR="003F60C1" w:rsidRDefault="003F60C1" w:rsidP="00C869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8530C0" w14:textId="77777777" w:rsidR="00BA1EBD" w:rsidRPr="00BA1EBD" w:rsidRDefault="00935151" w:rsidP="003C5851">
    <w:pPr>
      <w:pStyle w:val="Fuzeile"/>
      <w:tabs>
        <w:tab w:val="clear" w:pos="9639"/>
        <w:tab w:val="left" w:pos="2820"/>
        <w:tab w:val="right" w:pos="7989"/>
      </w:tabs>
      <w:ind w:right="1650"/>
      <w:rPr>
        <w:noProof/>
      </w:rPr>
    </w:pPr>
    <w:r>
      <w:rPr>
        <w:noProof/>
        <w:lang w:eastAsia="de-DE"/>
      </w:rPr>
      <w:drawing>
        <wp:anchor distT="0" distB="0" distL="114300" distR="114300" simplePos="0" relativeHeight="251659264" behindDoc="0" locked="0" layoutInCell="1" allowOverlap="1" wp14:anchorId="17DAE4E8" wp14:editId="438C501A">
          <wp:simplePos x="0" y="0"/>
          <wp:positionH relativeFrom="rightMargin">
            <wp:posOffset>-957580</wp:posOffset>
          </wp:positionH>
          <wp:positionV relativeFrom="paragraph">
            <wp:posOffset>0</wp:posOffset>
          </wp:positionV>
          <wp:extent cx="957600" cy="190800"/>
          <wp:effectExtent l="0" t="0" r="0" b="0"/>
          <wp:wrapSquare wrapText="bothSides"/>
          <wp:docPr id="4" name="Grafik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2_logo_BSINFO_sw_Bild.wm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7600" cy="19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349D8">
      <w:fldChar w:fldCharType="begin"/>
    </w:r>
    <w:r w:rsidR="000349D8">
      <w:instrText xml:space="preserve"> PAGE  \* Arabic  \* MERGEFORMAT </w:instrText>
    </w:r>
    <w:r w:rsidR="000349D8">
      <w:fldChar w:fldCharType="separate"/>
    </w:r>
    <w:r w:rsidR="003077F4">
      <w:rPr>
        <w:noProof/>
      </w:rPr>
      <w:t>2</w:t>
    </w:r>
    <w:r w:rsidR="000349D8">
      <w:fldChar w:fldCharType="end"/>
    </w:r>
    <w:r w:rsidR="000349D8">
      <w:t>/</w:t>
    </w:r>
    <w:r w:rsidR="007A1307">
      <w:rPr>
        <w:noProof/>
      </w:rPr>
      <w:fldChar w:fldCharType="begin"/>
    </w:r>
    <w:r w:rsidR="007A1307">
      <w:rPr>
        <w:noProof/>
      </w:rPr>
      <w:instrText xml:space="preserve"> NUMPAGES  \* Arabic  \* MERGEFORMAT </w:instrText>
    </w:r>
    <w:r w:rsidR="007A1307">
      <w:rPr>
        <w:noProof/>
      </w:rPr>
      <w:fldChar w:fldCharType="separate"/>
    </w:r>
    <w:r w:rsidR="003077F4">
      <w:rPr>
        <w:noProof/>
      </w:rPr>
      <w:t>2</w:t>
    </w:r>
    <w:r w:rsidR="007A1307">
      <w:rPr>
        <w:noProof/>
      </w:rPr>
      <w:fldChar w:fldCharType="end"/>
    </w:r>
    <w:r w:rsidR="003C5851">
      <w:rPr>
        <w:noProof/>
      </w:rPr>
      <w:t xml:space="preserve"> </w:t>
    </w:r>
    <w:r w:rsidR="003C5851" w:rsidRPr="003C5851">
      <w:rPr>
        <w:noProof/>
        <w:sz w:val="18"/>
        <w:szCs w:val="18"/>
      </w:rPr>
      <w:t xml:space="preserve">Textquelle: </w:t>
    </w:r>
    <w:hyperlink r:id="rId2" w:history="1">
      <w:r w:rsidR="00E56352" w:rsidRPr="00E56352">
        <w:rPr>
          <w:rStyle w:val="Hyperlink"/>
          <w:sz w:val="18"/>
          <w:szCs w:val="18"/>
        </w:rPr>
        <w:t>https://www.bibleserver.com/text/ELB/Matth%C3%A4us19%2C3-12</w:t>
      </w:r>
    </w:hyperlink>
    <w:r w:rsidR="00E56352" w:rsidRPr="00E56352">
      <w:rPr>
        <w:sz w:val="18"/>
        <w:szCs w:val="18"/>
      </w:rPr>
      <w:t>, Zugriff am 16.09.2019.</w:t>
    </w:r>
    <w:r w:rsidR="003C5851" w:rsidRPr="00E56352">
      <w:rPr>
        <w:noProof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377F10" w14:textId="77777777" w:rsidR="00842075" w:rsidRPr="00842075" w:rsidRDefault="00A810EA" w:rsidP="00FF2EF9">
    <w:pPr>
      <w:pStyle w:val="Fuzeile"/>
      <w:ind w:left="851"/>
      <w:rPr>
        <w:sz w:val="18"/>
        <w:szCs w:val="18"/>
      </w:rPr>
    </w:pPr>
    <w:r w:rsidRPr="00842075">
      <w:rPr>
        <w:noProof/>
        <w:sz w:val="18"/>
        <w:szCs w:val="18"/>
        <w:lang w:eastAsia="de-DE"/>
      </w:rPr>
      <w:drawing>
        <wp:anchor distT="0" distB="0" distL="114300" distR="114300" simplePos="0" relativeHeight="251656192" behindDoc="0" locked="0" layoutInCell="1" allowOverlap="1" wp14:anchorId="78E9DBA5" wp14:editId="3E9C3FDA">
          <wp:simplePos x="0" y="0"/>
          <wp:positionH relativeFrom="leftMargin">
            <wp:posOffset>901065</wp:posOffset>
          </wp:positionH>
          <wp:positionV relativeFrom="paragraph">
            <wp:posOffset>-31115</wp:posOffset>
          </wp:positionV>
          <wp:extent cx="450000" cy="190800"/>
          <wp:effectExtent l="0" t="0" r="7620" b="0"/>
          <wp:wrapSquare wrapText="bothSides"/>
          <wp:docPr id="6" name="Grafik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2_logo_BSINFO_sw_Schrift.wm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0000" cy="19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42075" w:rsidRPr="00842075">
      <w:rPr>
        <w:sz w:val="18"/>
        <w:szCs w:val="18"/>
      </w:rPr>
      <w:t>Textquelle: Kursbuch Religion- Berufliche Schulen. Westermann 2013, S. 42.</w:t>
    </w:r>
  </w:p>
  <w:p w14:paraId="441268B9" w14:textId="77777777" w:rsidR="00094693" w:rsidRPr="000349D8" w:rsidRDefault="00842075" w:rsidP="00FF2EF9">
    <w:pPr>
      <w:pStyle w:val="Fuzeile"/>
      <w:ind w:left="851"/>
    </w:pPr>
    <w:r w:rsidRPr="00842075">
      <w:rPr>
        <w:sz w:val="18"/>
        <w:szCs w:val="18"/>
      </w:rPr>
      <w:t xml:space="preserve">Bildquelle: </w:t>
    </w:r>
    <w:hyperlink r:id="rId2" w:history="1">
      <w:r w:rsidRPr="00842075">
        <w:rPr>
          <w:rStyle w:val="Hyperlink"/>
          <w:sz w:val="18"/>
          <w:szCs w:val="18"/>
        </w:rPr>
        <w:t>https://www.express.de/koeln/nachwuchs-in-sicht--nach-wow-hochzeit-auf-ibiza--koelner-influencerin-redet-klartext-33174542</w:t>
      </w:r>
    </w:hyperlink>
    <w:r w:rsidRPr="00842075">
      <w:rPr>
        <w:sz w:val="18"/>
        <w:szCs w:val="18"/>
      </w:rPr>
      <w:t>, Zugriff am 16.09.2019.</w:t>
    </w:r>
    <w:r w:rsidR="00FD3BF6" w:rsidRPr="000349D8">
      <w:tab/>
    </w:r>
    <w:r w:rsidR="00FD3BF6" w:rsidRPr="000349D8">
      <w:fldChar w:fldCharType="begin"/>
    </w:r>
    <w:r w:rsidR="00FD3BF6" w:rsidRPr="000349D8">
      <w:instrText xml:space="preserve"> PAGE  \* Arabic  \* MERGEFORMAT </w:instrText>
    </w:r>
    <w:r w:rsidR="00FD3BF6" w:rsidRPr="000349D8">
      <w:fldChar w:fldCharType="separate"/>
    </w:r>
    <w:r w:rsidR="00F61C39">
      <w:rPr>
        <w:noProof/>
      </w:rPr>
      <w:t>1</w:t>
    </w:r>
    <w:r w:rsidR="00FD3BF6" w:rsidRPr="000349D8">
      <w:fldChar w:fldCharType="end"/>
    </w:r>
    <w:r w:rsidR="00FD3BF6" w:rsidRPr="000349D8">
      <w:t>/</w:t>
    </w:r>
    <w:r w:rsidR="003077F4">
      <w:rPr>
        <w:noProof/>
      </w:rPr>
      <w:fldChar w:fldCharType="begin"/>
    </w:r>
    <w:r w:rsidR="003077F4">
      <w:rPr>
        <w:noProof/>
      </w:rPr>
      <w:instrText xml:space="preserve"> NUMPAGES  \* Arabic  \* MERGEFORMAT </w:instrText>
    </w:r>
    <w:r w:rsidR="003077F4">
      <w:rPr>
        <w:noProof/>
      </w:rPr>
      <w:fldChar w:fldCharType="separate"/>
    </w:r>
    <w:r w:rsidR="00F61C39">
      <w:rPr>
        <w:noProof/>
      </w:rPr>
      <w:t>1</w:t>
    </w:r>
    <w:r w:rsidR="003077F4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enraster"/>
      <w:tblW w:w="5000" w:type="pct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51"/>
      <w:gridCol w:w="1134"/>
      <w:gridCol w:w="4252"/>
    </w:tblGrid>
    <w:tr w:rsidR="005D13A5" w14:paraId="6E599BE0" w14:textId="77777777" w:rsidTr="005D13A5">
      <w:tc>
        <w:tcPr>
          <w:tcW w:w="4253" w:type="dxa"/>
        </w:tcPr>
        <w:p w14:paraId="024C2EEE" w14:textId="77777777" w:rsidR="005D13A5" w:rsidRDefault="005D13A5" w:rsidP="009B6872">
          <w:pPr>
            <w:pStyle w:val="Fuzeile"/>
          </w:pPr>
          <w:r>
            <w:t>BS für Informationstechnik</w:t>
          </w:r>
        </w:p>
      </w:tc>
      <w:sdt>
        <w:sdtPr>
          <w:id w:val="735285858"/>
          <w:text/>
        </w:sdtPr>
        <w:sdtEndPr/>
        <w:sdtContent>
          <w:tc>
            <w:tcPr>
              <w:tcW w:w="1134" w:type="dxa"/>
            </w:tcPr>
            <w:p w14:paraId="3FB11908" w14:textId="77777777" w:rsidR="005D13A5" w:rsidRDefault="005D13A5" w:rsidP="009B6872">
              <w:pPr>
                <w:pStyle w:val="Fuzeile"/>
                <w:jc w:val="center"/>
              </w:pPr>
              <w:r>
                <w:t>Kürzel</w:t>
              </w:r>
            </w:p>
          </w:tc>
        </w:sdtContent>
      </w:sdt>
      <w:tc>
        <w:tcPr>
          <w:tcW w:w="4253" w:type="dxa"/>
          <w:vAlign w:val="bottom"/>
        </w:tcPr>
        <w:p w14:paraId="081A2712" w14:textId="77777777" w:rsidR="005D13A5" w:rsidRDefault="005D13A5" w:rsidP="009B6872">
          <w:pPr>
            <w:pStyle w:val="Fuzeile"/>
            <w:jc w:val="right"/>
          </w:pPr>
        </w:p>
      </w:tc>
    </w:tr>
    <w:tr w:rsidR="005D13A5" w14:paraId="72AF953A" w14:textId="77777777" w:rsidTr="005D13A5">
      <w:tc>
        <w:tcPr>
          <w:tcW w:w="4253" w:type="dxa"/>
        </w:tcPr>
        <w:p w14:paraId="7EBDE55F" w14:textId="77777777" w:rsidR="005D13A5" w:rsidRDefault="007A1307" w:rsidP="009B6872">
          <w:pPr>
            <w:pStyle w:val="Fuzeile"/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FILENAME   \* MERGEFORMAT </w:instrText>
          </w:r>
          <w:r>
            <w:rPr>
              <w:noProof/>
            </w:rPr>
            <w:fldChar w:fldCharType="separate"/>
          </w:r>
          <w:r w:rsidR="00842075">
            <w:rPr>
              <w:noProof/>
            </w:rPr>
            <w:t>Partnerschaft AB</w:t>
          </w:r>
          <w:r>
            <w:rPr>
              <w:noProof/>
            </w:rPr>
            <w:fldChar w:fldCharType="end"/>
          </w:r>
        </w:p>
      </w:tc>
      <w:tc>
        <w:tcPr>
          <w:tcW w:w="1134" w:type="dxa"/>
        </w:tcPr>
        <w:p w14:paraId="5615573C" w14:textId="2C201D27" w:rsidR="005D13A5" w:rsidRDefault="005D13A5" w:rsidP="009B6872">
          <w:pPr>
            <w:pStyle w:val="Fuzeile"/>
            <w:jc w:val="center"/>
          </w:pPr>
          <w:r>
            <w:fldChar w:fldCharType="begin"/>
          </w:r>
          <w:r>
            <w:instrText xml:space="preserve"> SAVEDATE  \@ "dd.MM.yyyy"  \* MERGEFORMAT </w:instrText>
          </w:r>
          <w:r>
            <w:fldChar w:fldCharType="separate"/>
          </w:r>
          <w:r w:rsidR="00221FD3">
            <w:rPr>
              <w:noProof/>
            </w:rPr>
            <w:t>16.09.2019</w:t>
          </w:r>
          <w:r>
            <w:fldChar w:fldCharType="end"/>
          </w:r>
        </w:p>
      </w:tc>
      <w:tc>
        <w:tcPr>
          <w:tcW w:w="4253" w:type="dxa"/>
          <w:vAlign w:val="bottom"/>
        </w:tcPr>
        <w:p w14:paraId="0BC07E07" w14:textId="77777777" w:rsidR="005D13A5" w:rsidRDefault="005D13A5" w:rsidP="009B6872">
          <w:pPr>
            <w:pStyle w:val="Fuzeile"/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6517A4">
            <w:rPr>
              <w:noProof/>
            </w:rPr>
            <w:t>1</w:t>
          </w:r>
          <w:r>
            <w:fldChar w:fldCharType="end"/>
          </w:r>
          <w:r>
            <w:t>/</w:t>
          </w:r>
          <w:r w:rsidR="007A1307">
            <w:rPr>
              <w:noProof/>
            </w:rPr>
            <w:fldChar w:fldCharType="begin"/>
          </w:r>
          <w:r w:rsidR="007A1307">
            <w:rPr>
              <w:noProof/>
            </w:rPr>
            <w:instrText xml:space="preserve"> NUMPAGES  \* Arabic  \* MERGEFORMAT </w:instrText>
          </w:r>
          <w:r w:rsidR="007A1307">
            <w:rPr>
              <w:noProof/>
            </w:rPr>
            <w:fldChar w:fldCharType="separate"/>
          </w:r>
          <w:r w:rsidR="000C2FFF">
            <w:rPr>
              <w:noProof/>
            </w:rPr>
            <w:t>4</w:t>
          </w:r>
          <w:r w:rsidR="007A1307">
            <w:rPr>
              <w:noProof/>
            </w:rPr>
            <w:fldChar w:fldCharType="end"/>
          </w:r>
        </w:p>
      </w:tc>
    </w:tr>
  </w:tbl>
  <w:p w14:paraId="54FCC53C" w14:textId="77777777" w:rsidR="005D13A5" w:rsidRPr="005D13A5" w:rsidRDefault="005D13A5">
    <w:pPr>
      <w:pStyle w:val="Fuzeile"/>
      <w:rPr>
        <w:sz w:val="4"/>
        <w:szCs w:val="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B3E821" w14:textId="77777777" w:rsidR="003F60C1" w:rsidRDefault="003F60C1" w:rsidP="00C869C5">
      <w:pPr>
        <w:spacing w:after="0"/>
      </w:pPr>
      <w:r>
        <w:separator/>
      </w:r>
    </w:p>
  </w:footnote>
  <w:footnote w:type="continuationSeparator" w:id="0">
    <w:p w14:paraId="01C588F6" w14:textId="77777777" w:rsidR="003F60C1" w:rsidRDefault="003F60C1" w:rsidP="00C869C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FC80ED" w14:textId="77777777" w:rsidR="005D13A5" w:rsidRDefault="00DE1540">
    <w:pPr>
      <w:pStyle w:val="Kopfzeile"/>
    </w:pPr>
    <w:r>
      <w:rPr>
        <w:noProof/>
        <w:lang w:eastAsia="de-DE"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4B7DED94" wp14:editId="39102037">
              <wp:simplePos x="0" y="0"/>
              <wp:positionH relativeFrom="rightMargin">
                <wp:posOffset>234315</wp:posOffset>
              </wp:positionH>
              <wp:positionV relativeFrom="page">
                <wp:align>center</wp:align>
              </wp:positionV>
              <wp:extent cx="396000" cy="2430000"/>
              <wp:effectExtent l="0" t="0" r="4445" b="8890"/>
              <wp:wrapSquare wrapText="bothSides"/>
              <wp:docPr id="1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000" cy="243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E710B0E" w14:textId="77777777" w:rsidR="00DE1540" w:rsidRPr="00CE2C00" w:rsidRDefault="00DE1540" w:rsidP="00DE1540">
                          <w:pPr>
                            <w:spacing w:after="0"/>
                            <w:jc w:val="center"/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</w:pP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instrText xml:space="preserve"> FILENAME   \* MERGEFORMAT </w:instrText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842075">
                            <w:rPr>
                              <w:rFonts w:ascii="Tahoma" w:hAnsi="Tahoma" w:cs="Tahoma"/>
                              <w:noProof/>
                              <w:color w:val="BFBFBF" w:themeColor="background1" w:themeShade="BF"/>
                              <w:sz w:val="16"/>
                              <w:szCs w:val="16"/>
                            </w:rPr>
                            <w:t>Partnerschaft AB</w:t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7DED94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margin-left:18.45pt;margin-top:0;width:31.2pt;height:191.3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center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" filled="f" stroked="f">
              <v:textbox style="layout-flow:vertical" inset="0,0,0,0">
                <w:txbxContent>
                  <w:p w14:paraId="3E710B0E" w14:textId="77777777" w:rsidR="00DE1540" w:rsidRPr="00CE2C00" w:rsidRDefault="00DE1540" w:rsidP="00DE1540">
                    <w:pPr>
                      <w:spacing w:after="0"/>
                      <w:jc w:val="center"/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</w:pP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begin"/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instrText xml:space="preserve"> FILENAME   \* MERGEFORMAT </w:instrText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separate"/>
                    </w:r>
                    <w:r w:rsidR="00842075">
                      <w:rPr>
                        <w:rFonts w:ascii="Tahoma" w:hAnsi="Tahoma" w:cs="Tahoma"/>
                        <w:noProof/>
                        <w:color w:val="BFBFBF" w:themeColor="background1" w:themeShade="BF"/>
                        <w:sz w:val="16"/>
                        <w:szCs w:val="16"/>
                      </w:rPr>
                      <w:t>Partnerschaft AB</w:t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type="square" anchorx="margin" anchory="page"/>
            </v:shape>
          </w:pict>
        </mc:Fallback>
      </mc:AlternateContent>
    </w:r>
    <w:r w:rsidR="00C54DF0">
      <w:tab/>
    </w:r>
    <w:r w:rsidR="003E7F92">
      <w:fldChar w:fldCharType="begin"/>
    </w:r>
    <w:r w:rsidR="003E7F92">
      <w:instrText xml:space="preserve"> REF FachJahrgang \h </w:instrText>
    </w:r>
    <w:r w:rsidR="003E7F92">
      <w:fldChar w:fldCharType="separate"/>
    </w:r>
    <w:sdt>
      <w:sdtPr>
        <w:id w:val="1757782215"/>
        <w:text/>
      </w:sdtPr>
      <w:sdtEndPr/>
      <w:sdtContent>
        <w:r w:rsidR="00842075">
          <w:t xml:space="preserve">K 12/1                     </w:t>
        </w:r>
        <w:r w:rsidR="00DB5F75">
          <w:t xml:space="preserve">                                    </w:t>
        </w:r>
        <w:r w:rsidR="00842075">
          <w:t xml:space="preserve">             Ehe und Gesellschaft               </w:t>
        </w:r>
      </w:sdtContent>
    </w:sdt>
    <w:r w:rsidR="003E7F92"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" w:name="FachJahrgang"/>
  <w:p w14:paraId="0A15B9A4" w14:textId="77777777" w:rsidR="00111B64" w:rsidRDefault="003F60C1">
    <w:pPr>
      <w:pStyle w:val="Kopfzeile"/>
    </w:pPr>
    <w:sdt>
      <w:sdtPr>
        <w:id w:val="-258209630"/>
        <w:text/>
      </w:sdtPr>
      <w:sdtEndPr/>
      <w:sdtContent>
        <w:r w:rsidR="003C5851">
          <w:t>K 12/1                                  Ehe und Gesellschaft</w:t>
        </w:r>
        <w:r w:rsidR="00602CBE">
          <w:t xml:space="preserve">               </w:t>
        </w:r>
        <w:proofErr w:type="gramStart"/>
        <w:r w:rsidR="00602CBE">
          <w:t>Datum:_</w:t>
        </w:r>
        <w:proofErr w:type="gramEnd"/>
        <w:r w:rsidR="00602CBE">
          <w:t xml:space="preserve">_____ </w:t>
        </w:r>
      </w:sdtContent>
    </w:sdt>
    <w:bookmarkEnd w:id="1"/>
    <w:r w:rsidR="00143449">
      <w:rPr>
        <w:noProof/>
        <w:lang w:eastAsia="de-DE"/>
      </w:rPr>
      <mc:AlternateContent>
        <mc:Choice Requires="wps">
          <w:drawing>
            <wp:anchor distT="45720" distB="45720" distL="114300" distR="114300" simplePos="0" relativeHeight="251657216" behindDoc="0" locked="0" layoutInCell="1" allowOverlap="1" wp14:anchorId="3AB0C2AF" wp14:editId="2A299236">
              <wp:simplePos x="0" y="0"/>
              <wp:positionH relativeFrom="page">
                <wp:posOffset>234315</wp:posOffset>
              </wp:positionH>
              <wp:positionV relativeFrom="page">
                <wp:align>center</wp:align>
              </wp:positionV>
              <wp:extent cx="396000" cy="2430000"/>
              <wp:effectExtent l="0" t="0" r="4445" b="8890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000" cy="243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A08D025" w14:textId="77777777" w:rsidR="000972FF" w:rsidRPr="00CE2C00" w:rsidRDefault="00143449" w:rsidP="000972FF">
                          <w:pPr>
                            <w:spacing w:after="0"/>
                            <w:jc w:val="center"/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</w:pP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instrText xml:space="preserve"> FILENAME   \* MERGEFORMAT </w:instrText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842075">
                            <w:rPr>
                              <w:rFonts w:ascii="Tahoma" w:hAnsi="Tahoma" w:cs="Tahoma"/>
                              <w:noProof/>
                              <w:color w:val="BFBFBF" w:themeColor="background1" w:themeShade="BF"/>
                              <w:sz w:val="16"/>
                              <w:szCs w:val="16"/>
                            </w:rPr>
                            <w:t>Partnerschaft AB</w:t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270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AB0C2AF"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margin-left:18.45pt;margin-top:0;width:31.2pt;height:191.3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center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" filled="f" stroked="f">
              <v:textbox style="layout-flow:vertical;mso-layout-flow-alt:bottom-to-top" inset="0,0,0,0">
                <w:txbxContent>
                  <w:p w14:paraId="5A08D025" w14:textId="77777777" w:rsidR="000972FF" w:rsidRPr="00CE2C00" w:rsidRDefault="00143449" w:rsidP="000972FF">
                    <w:pPr>
                      <w:spacing w:after="0"/>
                      <w:jc w:val="center"/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</w:pP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begin"/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instrText xml:space="preserve"> FILENAME   \* MERGEFORMAT </w:instrText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separate"/>
                    </w:r>
                    <w:r w:rsidR="00842075">
                      <w:rPr>
                        <w:rFonts w:ascii="Tahoma" w:hAnsi="Tahoma" w:cs="Tahoma"/>
                        <w:noProof/>
                        <w:color w:val="BFBFBF" w:themeColor="background1" w:themeShade="BF"/>
                        <w:sz w:val="16"/>
                        <w:szCs w:val="16"/>
                      </w:rPr>
                      <w:t>Partnerschaft AB</w:t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type="square" anchorx="page" anchory="page"/>
            </v:shape>
          </w:pict>
        </mc:Fallback>
      </mc:AlternateContent>
    </w:r>
    <w:r w:rsidR="003E7F92">
      <w:rPr>
        <w:noProof/>
        <w:lang w:eastAsia="de-DE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F9CE24" w14:textId="77777777" w:rsidR="005D13A5" w:rsidRDefault="003F60C1">
    <w:pPr>
      <w:pStyle w:val="Kopfzeile"/>
    </w:pPr>
    <w:sdt>
      <w:sdtPr>
        <w:id w:val="632758438"/>
        <w:text/>
      </w:sdtPr>
      <w:sdtEndPr/>
      <w:sdtContent>
        <w:r w:rsidR="005D13A5">
          <w:t>Fach Jahrgang</w:t>
        </w:r>
      </w:sdtContent>
    </w:sdt>
    <w:r w:rsidR="005D13A5">
      <w:tab/>
    </w:r>
    <w:sdt>
      <w:sdtPr>
        <w:id w:val="-1127926005"/>
        <w:text/>
      </w:sdtPr>
      <w:sdtEndPr/>
      <w:sdtContent>
        <w:r w:rsidR="005D13A5">
          <w:t>Lernfeld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4F5A33"/>
    <w:multiLevelType w:val="multilevel"/>
    <w:tmpl w:val="34E0C4D2"/>
    <w:lvl w:ilvl="0">
      <w:start w:val="1"/>
      <w:numFmt w:val="bullet"/>
      <w:lvlText w:val="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7751C71"/>
    <w:multiLevelType w:val="hybridMultilevel"/>
    <w:tmpl w:val="7E32A5B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7B0112"/>
    <w:multiLevelType w:val="multilevel"/>
    <w:tmpl w:val="A106D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proofState w:spelling="clean" w:grammar="clean"/>
  <w:attachedTemplate r:id="rId1"/>
  <w:defaultTabStop w:val="709"/>
  <w:autoHyphenation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CBE"/>
    <w:rsid w:val="0000128D"/>
    <w:rsid w:val="000349D8"/>
    <w:rsid w:val="00053F58"/>
    <w:rsid w:val="0007661E"/>
    <w:rsid w:val="00094693"/>
    <w:rsid w:val="000972FF"/>
    <w:rsid w:val="000A283B"/>
    <w:rsid w:val="000C2FFF"/>
    <w:rsid w:val="000F72B0"/>
    <w:rsid w:val="00111B64"/>
    <w:rsid w:val="001219E1"/>
    <w:rsid w:val="00143449"/>
    <w:rsid w:val="001737FE"/>
    <w:rsid w:val="001B5CF1"/>
    <w:rsid w:val="001D3A24"/>
    <w:rsid w:val="00221FD3"/>
    <w:rsid w:val="00276374"/>
    <w:rsid w:val="002D3659"/>
    <w:rsid w:val="003077F4"/>
    <w:rsid w:val="0033663F"/>
    <w:rsid w:val="003623C2"/>
    <w:rsid w:val="003B2470"/>
    <w:rsid w:val="003C5851"/>
    <w:rsid w:val="003E7F92"/>
    <w:rsid w:val="003F60C1"/>
    <w:rsid w:val="00467268"/>
    <w:rsid w:val="00485194"/>
    <w:rsid w:val="004B1A11"/>
    <w:rsid w:val="0050195A"/>
    <w:rsid w:val="0054375E"/>
    <w:rsid w:val="005A1E67"/>
    <w:rsid w:val="005C4342"/>
    <w:rsid w:val="005D13A5"/>
    <w:rsid w:val="005F37B9"/>
    <w:rsid w:val="00602CBE"/>
    <w:rsid w:val="0060684E"/>
    <w:rsid w:val="006249C7"/>
    <w:rsid w:val="006363E7"/>
    <w:rsid w:val="0064735F"/>
    <w:rsid w:val="006517A4"/>
    <w:rsid w:val="00663330"/>
    <w:rsid w:val="0069134A"/>
    <w:rsid w:val="00732A5E"/>
    <w:rsid w:val="00733B1B"/>
    <w:rsid w:val="007525DA"/>
    <w:rsid w:val="00754F2F"/>
    <w:rsid w:val="007A1307"/>
    <w:rsid w:val="007A1FEC"/>
    <w:rsid w:val="007D42A9"/>
    <w:rsid w:val="007E3E69"/>
    <w:rsid w:val="007F7341"/>
    <w:rsid w:val="00841444"/>
    <w:rsid w:val="00842075"/>
    <w:rsid w:val="008906FE"/>
    <w:rsid w:val="00894CC5"/>
    <w:rsid w:val="008F3E4C"/>
    <w:rsid w:val="0090227B"/>
    <w:rsid w:val="00912259"/>
    <w:rsid w:val="00927762"/>
    <w:rsid w:val="00935151"/>
    <w:rsid w:val="0093623F"/>
    <w:rsid w:val="009658CD"/>
    <w:rsid w:val="00976CE8"/>
    <w:rsid w:val="009D3D4A"/>
    <w:rsid w:val="009D7FCD"/>
    <w:rsid w:val="009E3B21"/>
    <w:rsid w:val="00A24090"/>
    <w:rsid w:val="00A810EA"/>
    <w:rsid w:val="00A84AEA"/>
    <w:rsid w:val="00A92124"/>
    <w:rsid w:val="00AA46BA"/>
    <w:rsid w:val="00AD5C00"/>
    <w:rsid w:val="00AE15C3"/>
    <w:rsid w:val="00B71636"/>
    <w:rsid w:val="00BA1EBD"/>
    <w:rsid w:val="00BB025A"/>
    <w:rsid w:val="00BB32F0"/>
    <w:rsid w:val="00BB61FC"/>
    <w:rsid w:val="00C02C10"/>
    <w:rsid w:val="00C15775"/>
    <w:rsid w:val="00C35754"/>
    <w:rsid w:val="00C54DF0"/>
    <w:rsid w:val="00C82C67"/>
    <w:rsid w:val="00C869C5"/>
    <w:rsid w:val="00CA79CF"/>
    <w:rsid w:val="00CC13A0"/>
    <w:rsid w:val="00CE2C00"/>
    <w:rsid w:val="00D325B8"/>
    <w:rsid w:val="00D34272"/>
    <w:rsid w:val="00D77E75"/>
    <w:rsid w:val="00D80377"/>
    <w:rsid w:val="00DB5F75"/>
    <w:rsid w:val="00DD7C3D"/>
    <w:rsid w:val="00DE1540"/>
    <w:rsid w:val="00E36901"/>
    <w:rsid w:val="00E56352"/>
    <w:rsid w:val="00E662BC"/>
    <w:rsid w:val="00E91556"/>
    <w:rsid w:val="00E94C22"/>
    <w:rsid w:val="00ED330D"/>
    <w:rsid w:val="00F61C39"/>
    <w:rsid w:val="00FB0A5B"/>
    <w:rsid w:val="00FD3BF6"/>
    <w:rsid w:val="00FF2EF9"/>
    <w:rsid w:val="00FF5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E9BF2"/>
  <w15:docId w15:val="{6E51335E-36E1-491B-ABD8-1FCA24250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  <w:rsid w:val="00E91556"/>
    <w:pPr>
      <w:spacing w:after="110" w:line="240" w:lineRule="auto"/>
    </w:pPr>
    <w:rPr>
      <w:rFonts w:ascii="Arial" w:hAnsi="Arial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9658CD"/>
    <w:pPr>
      <w:keepNext/>
      <w:keepLines/>
      <w:spacing w:before="280" w:after="14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658CD"/>
    <w:pPr>
      <w:keepNext/>
      <w:keepLines/>
      <w:spacing w:before="220"/>
      <w:outlineLvl w:val="1"/>
    </w:pPr>
    <w:rPr>
      <w:rFonts w:eastAsiaTheme="majorEastAsia" w:cstheme="majorBidi"/>
      <w:b/>
      <w:bCs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894C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658C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658CD"/>
    <w:rPr>
      <w:rFonts w:ascii="Arial" w:eastAsiaTheme="majorEastAsia" w:hAnsi="Arial" w:cstheme="majorBidi"/>
      <w:b/>
      <w:bCs/>
      <w:szCs w:val="26"/>
    </w:rPr>
  </w:style>
  <w:style w:type="paragraph" w:styleId="Kopfzeile">
    <w:name w:val="header"/>
    <w:basedOn w:val="Standard"/>
    <w:link w:val="KopfzeileZchn"/>
    <w:uiPriority w:val="99"/>
    <w:unhideWhenUsed/>
    <w:rsid w:val="000349D8"/>
    <w:pPr>
      <w:pBdr>
        <w:bottom w:val="single" w:sz="4" w:space="1" w:color="auto"/>
      </w:pBdr>
      <w:tabs>
        <w:tab w:val="right" w:pos="9639"/>
      </w:tabs>
      <w:spacing w:after="0"/>
    </w:pPr>
    <w:rPr>
      <w:rFonts w:ascii="Tahoma" w:hAnsi="Tahoma"/>
      <w:sz w:val="28"/>
    </w:rPr>
  </w:style>
  <w:style w:type="character" w:customStyle="1" w:styleId="KopfzeileZchn">
    <w:name w:val="Kopfzeile Zchn"/>
    <w:basedOn w:val="Absatz-Standardschriftart"/>
    <w:link w:val="Kopfzeile"/>
    <w:uiPriority w:val="99"/>
    <w:rsid w:val="000349D8"/>
    <w:rPr>
      <w:rFonts w:ascii="Tahoma" w:hAnsi="Tahoma"/>
      <w:sz w:val="28"/>
    </w:rPr>
  </w:style>
  <w:style w:type="paragraph" w:styleId="Fuzeile">
    <w:name w:val="footer"/>
    <w:basedOn w:val="Standard"/>
    <w:link w:val="FuzeileZchn"/>
    <w:uiPriority w:val="99"/>
    <w:unhideWhenUsed/>
    <w:rsid w:val="00A810EA"/>
    <w:pPr>
      <w:pBdr>
        <w:top w:val="single" w:sz="4" w:space="1" w:color="auto"/>
      </w:pBdr>
      <w:tabs>
        <w:tab w:val="right" w:pos="9639"/>
      </w:tabs>
      <w:spacing w:after="0"/>
    </w:pPr>
    <w:rPr>
      <w:rFonts w:ascii="Tahoma" w:hAnsi="Tahoma"/>
    </w:rPr>
  </w:style>
  <w:style w:type="character" w:customStyle="1" w:styleId="FuzeileZchn">
    <w:name w:val="Fußzeile Zchn"/>
    <w:basedOn w:val="Absatz-Standardschriftart"/>
    <w:link w:val="Fuzeile"/>
    <w:uiPriority w:val="99"/>
    <w:rsid w:val="00A810EA"/>
    <w:rPr>
      <w:rFonts w:ascii="Tahoma" w:hAnsi="Tahoma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869C5"/>
    <w:pPr>
      <w:spacing w:after="0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869C5"/>
    <w:rPr>
      <w:rFonts w:ascii="Tahoma" w:hAnsi="Tahoma" w:cs="Tahoma"/>
      <w:sz w:val="16"/>
      <w:szCs w:val="16"/>
    </w:rPr>
  </w:style>
  <w:style w:type="character" w:styleId="Platzhaltertext">
    <w:name w:val="Placeholder Text"/>
    <w:basedOn w:val="Absatz-Standardschriftart"/>
    <w:uiPriority w:val="99"/>
    <w:semiHidden/>
    <w:rsid w:val="00C869C5"/>
    <w:rPr>
      <w:color w:val="808080"/>
    </w:rPr>
  </w:style>
  <w:style w:type="table" w:styleId="Tabellenraster">
    <w:name w:val="Table Grid"/>
    <w:basedOn w:val="NormaleTabelle"/>
    <w:uiPriority w:val="59"/>
    <w:rsid w:val="000946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andardWeb">
    <w:name w:val="Normal (Web)"/>
    <w:basedOn w:val="Standard"/>
    <w:uiPriority w:val="99"/>
    <w:semiHidden/>
    <w:unhideWhenUsed/>
    <w:rsid w:val="003C585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Zeilennummer">
    <w:name w:val="line number"/>
    <w:basedOn w:val="Absatz-Standardschriftart"/>
    <w:uiPriority w:val="99"/>
    <w:semiHidden/>
    <w:unhideWhenUsed/>
    <w:rsid w:val="003C5851"/>
  </w:style>
  <w:style w:type="character" w:styleId="Hyperlink">
    <w:name w:val="Hyperlink"/>
    <w:basedOn w:val="Absatz-Standardschriftart"/>
    <w:uiPriority w:val="99"/>
    <w:unhideWhenUsed/>
    <w:rsid w:val="003C5851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C5851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rsid w:val="00842075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894CC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127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05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7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2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1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0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7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7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8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8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01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6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89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307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955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145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8241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945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153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6531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066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403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651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8893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8647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887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9016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061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5871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6347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217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898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113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1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4844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632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451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376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6767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2110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75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1982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254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105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56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4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628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413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95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637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jpe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bibleserver.com/text/ELB/Matth%C3%A4us19%2C3-12" TargetMode="External"/><Relationship Id="rId1" Type="http://schemas.openxmlformats.org/officeDocument/2006/relationships/image" Target="media/image4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express.de/koeln/nachwuchs-in-sicht--nach-wow-hochzeit-auf-ibiza--koelner-influencerin-redet-klartext-33174542" TargetMode="External"/><Relationship Id="rId1" Type="http://schemas.openxmlformats.org/officeDocument/2006/relationships/image" Target="media/image5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tina%20Griek\Desktop\Arbeitsblatt.dotx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2F800A-F89C-4276-AC3F-450AB475D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Arbeitsblatt</Template>
  <TotalTime>0</TotalTime>
  <Pages>2</Pages>
  <Words>248</Words>
  <Characters>1564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LHM Referat für Bildung und Sport ZIB</Company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Griek</dc:creator>
  <cp:keywords/>
  <dc:description/>
  <cp:lastModifiedBy>Martina Griek</cp:lastModifiedBy>
  <cp:revision>3</cp:revision>
  <cp:lastPrinted>2019-09-16T10:53:00Z</cp:lastPrinted>
  <dcterms:created xsi:type="dcterms:W3CDTF">2019-09-16T14:57:00Z</dcterms:created>
  <dcterms:modified xsi:type="dcterms:W3CDTF">2019-09-17T06:00:00Z</dcterms:modified>
</cp:coreProperties>
</file>